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690D" w:rsidRPr="002F4559" w:rsidRDefault="0060690D">
      <w:pPr>
        <w:pStyle w:val="1"/>
        <w:jc w:val="center"/>
        <w:rPr>
          <w:rFonts w:eastAsiaTheme="minorEastAsia"/>
          <w:sz w:val="24"/>
        </w:rPr>
      </w:pPr>
    </w:p>
    <w:p w:rsidR="0060690D" w:rsidRPr="002F4559" w:rsidRDefault="0060690D">
      <w:pPr>
        <w:pStyle w:val="1"/>
        <w:jc w:val="center"/>
        <w:rPr>
          <w:rFonts w:eastAsiaTheme="minorEastAsia"/>
          <w:sz w:val="24"/>
        </w:rPr>
      </w:pPr>
    </w:p>
    <w:p w:rsidR="0060690D" w:rsidRPr="002F4559" w:rsidRDefault="0060690D">
      <w:pPr>
        <w:pStyle w:val="1"/>
        <w:jc w:val="center"/>
        <w:rPr>
          <w:rFonts w:eastAsiaTheme="minorEastAsia"/>
          <w:sz w:val="24"/>
        </w:rPr>
      </w:pPr>
    </w:p>
    <w:p w:rsidR="0060690D" w:rsidRPr="002F4559" w:rsidRDefault="0060690D">
      <w:pPr>
        <w:pStyle w:val="1"/>
        <w:jc w:val="center"/>
        <w:rPr>
          <w:rFonts w:eastAsiaTheme="minorEastAsia"/>
          <w:sz w:val="24"/>
        </w:rPr>
      </w:pPr>
    </w:p>
    <w:p w:rsidR="0060690D" w:rsidRPr="002F4559" w:rsidRDefault="0060690D">
      <w:pPr>
        <w:pStyle w:val="1"/>
        <w:jc w:val="center"/>
        <w:rPr>
          <w:rFonts w:eastAsiaTheme="minorEastAsia"/>
          <w:sz w:val="24"/>
        </w:rPr>
      </w:pPr>
    </w:p>
    <w:p w:rsidR="0060690D" w:rsidRPr="002F4559" w:rsidRDefault="0060690D">
      <w:pPr>
        <w:pStyle w:val="1"/>
        <w:jc w:val="center"/>
        <w:rPr>
          <w:rFonts w:eastAsiaTheme="minorEastAsia"/>
          <w:sz w:val="24"/>
        </w:rPr>
      </w:pPr>
    </w:p>
    <w:p w:rsidR="0060690D" w:rsidRPr="005E1298" w:rsidRDefault="00CD53D3">
      <w:pPr>
        <w:pStyle w:val="1"/>
        <w:jc w:val="center"/>
        <w:rPr>
          <w:rFonts w:eastAsiaTheme="minorEastAsia"/>
          <w:sz w:val="48"/>
          <w:szCs w:val="48"/>
        </w:rPr>
      </w:pPr>
      <w:r w:rsidRPr="005E1298">
        <w:rPr>
          <w:rFonts w:eastAsiaTheme="minorEastAsia"/>
          <w:sz w:val="48"/>
          <w:szCs w:val="48"/>
        </w:rPr>
        <w:t>STAR Tickets</w:t>
      </w:r>
    </w:p>
    <w:p w:rsidR="0060690D" w:rsidRPr="005E1298" w:rsidRDefault="000248D4">
      <w:pPr>
        <w:pStyle w:val="1"/>
        <w:jc w:val="center"/>
        <w:rPr>
          <w:rFonts w:eastAsiaTheme="minorEastAsia"/>
          <w:sz w:val="48"/>
          <w:szCs w:val="48"/>
        </w:rPr>
      </w:pPr>
      <w:r w:rsidRPr="005E1298">
        <w:rPr>
          <w:rFonts w:eastAsiaTheme="minorEastAsia"/>
          <w:sz w:val="48"/>
          <w:szCs w:val="48"/>
        </w:rPr>
        <w:t>软件设计文档</w:t>
      </w:r>
      <w:r w:rsidR="00CD53D3" w:rsidRPr="005E1298">
        <w:rPr>
          <w:rFonts w:eastAsiaTheme="minorEastAsia"/>
          <w:sz w:val="48"/>
          <w:szCs w:val="48"/>
        </w:rPr>
        <w:t>（</w:t>
      </w:r>
      <w:r w:rsidR="00CD53D3" w:rsidRPr="005E1298">
        <w:rPr>
          <w:rFonts w:eastAsiaTheme="minorEastAsia"/>
          <w:sz w:val="48"/>
          <w:szCs w:val="48"/>
        </w:rPr>
        <w:t>sDS</w:t>
      </w:r>
      <w:r w:rsidR="00CD53D3" w:rsidRPr="005E1298">
        <w:rPr>
          <w:rFonts w:eastAsiaTheme="minorEastAsia"/>
          <w:sz w:val="48"/>
          <w:szCs w:val="48"/>
        </w:rPr>
        <w:t>）</w:t>
      </w:r>
    </w:p>
    <w:p w:rsidR="0060690D" w:rsidRPr="002F4559" w:rsidRDefault="0060690D">
      <w:pPr>
        <w:pStyle w:val="1"/>
        <w:rPr>
          <w:rFonts w:eastAsiaTheme="minorEastAsia"/>
          <w:b w:val="0"/>
          <w:bCs w:val="0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Default="0060690D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Default="00AA36D0">
      <w:pPr>
        <w:rPr>
          <w:rFonts w:eastAsiaTheme="minorEastAsia"/>
          <w:sz w:val="24"/>
        </w:rPr>
      </w:pPr>
    </w:p>
    <w:p w:rsidR="00AA36D0" w:rsidRPr="002F4559" w:rsidRDefault="00AA36D0">
      <w:pPr>
        <w:rPr>
          <w:rFonts w:eastAsiaTheme="minorEastAsia"/>
          <w:sz w:val="24"/>
        </w:rPr>
      </w:pP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AA36D0" w:rsidRDefault="000248D4">
      <w:pPr>
        <w:jc w:val="center"/>
        <w:rPr>
          <w:rFonts w:eastAsiaTheme="minorEastAsia"/>
          <w:b/>
          <w:sz w:val="24"/>
        </w:rPr>
      </w:pPr>
      <w:r w:rsidRPr="00AA36D0">
        <w:rPr>
          <w:rFonts w:eastAsiaTheme="minorEastAsia"/>
          <w:b/>
          <w:sz w:val="24"/>
        </w:rPr>
        <w:lastRenderedPageBreak/>
        <w:t>修订历史记录</w:t>
      </w:r>
    </w:p>
    <w:tbl>
      <w:tblPr>
        <w:tblStyle w:val="a3"/>
        <w:tblW w:w="8520" w:type="dxa"/>
        <w:tblLayout w:type="fixed"/>
        <w:tblLook w:val="04A0" w:firstRow="1" w:lastRow="0" w:firstColumn="1" w:lastColumn="0" w:noHBand="0" w:noVBand="1"/>
      </w:tblPr>
      <w:tblGrid>
        <w:gridCol w:w="959"/>
        <w:gridCol w:w="1417"/>
        <w:gridCol w:w="851"/>
        <w:gridCol w:w="2724"/>
        <w:gridCol w:w="2569"/>
      </w:tblGrid>
      <w:tr w:rsidR="00194BB7" w:rsidRPr="002F4559" w:rsidTr="00E27680">
        <w:trPr>
          <w:trHeight w:val="384"/>
        </w:trPr>
        <w:tc>
          <w:tcPr>
            <w:tcW w:w="959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编号</w:t>
            </w:r>
          </w:p>
        </w:tc>
        <w:tc>
          <w:tcPr>
            <w:tcW w:w="1417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日期</w:t>
            </w:r>
          </w:p>
        </w:tc>
        <w:tc>
          <w:tcPr>
            <w:tcW w:w="851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版本</w:t>
            </w:r>
          </w:p>
        </w:tc>
        <w:tc>
          <w:tcPr>
            <w:tcW w:w="2724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说明</w:t>
            </w:r>
          </w:p>
        </w:tc>
        <w:tc>
          <w:tcPr>
            <w:tcW w:w="2569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修订人</w:t>
            </w:r>
          </w:p>
        </w:tc>
      </w:tr>
      <w:tr w:rsidR="00194BB7" w:rsidRPr="002F4559" w:rsidTr="00E27680">
        <w:tc>
          <w:tcPr>
            <w:tcW w:w="959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1</w:t>
            </w:r>
          </w:p>
        </w:tc>
        <w:tc>
          <w:tcPr>
            <w:tcW w:w="1417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2018-07-07</w:t>
            </w:r>
          </w:p>
        </w:tc>
        <w:tc>
          <w:tcPr>
            <w:tcW w:w="851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1.0</w:t>
            </w:r>
          </w:p>
        </w:tc>
        <w:tc>
          <w:tcPr>
            <w:tcW w:w="2724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初稿</w:t>
            </w:r>
          </w:p>
        </w:tc>
        <w:tc>
          <w:tcPr>
            <w:tcW w:w="2569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赵寒旭、邹伊宁、张音、张萌杰</w:t>
            </w:r>
          </w:p>
        </w:tc>
      </w:tr>
      <w:tr w:rsidR="00194BB7" w:rsidRPr="002F4559" w:rsidTr="00E27680">
        <w:tc>
          <w:tcPr>
            <w:tcW w:w="959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2</w:t>
            </w:r>
          </w:p>
        </w:tc>
        <w:tc>
          <w:tcPr>
            <w:tcW w:w="1417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2018-07-08</w:t>
            </w:r>
          </w:p>
        </w:tc>
        <w:tc>
          <w:tcPr>
            <w:tcW w:w="851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2.0</w:t>
            </w:r>
          </w:p>
        </w:tc>
        <w:tc>
          <w:tcPr>
            <w:tcW w:w="2724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终稿</w:t>
            </w:r>
          </w:p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合并及最终排版</w:t>
            </w:r>
          </w:p>
        </w:tc>
        <w:tc>
          <w:tcPr>
            <w:tcW w:w="2569" w:type="dxa"/>
          </w:tcPr>
          <w:p w:rsidR="00194BB7" w:rsidRPr="002F4559" w:rsidRDefault="00194BB7" w:rsidP="00E27680">
            <w:pPr>
              <w:jc w:val="center"/>
              <w:rPr>
                <w:rFonts w:eastAsiaTheme="minorEastAsia"/>
                <w:sz w:val="24"/>
              </w:rPr>
            </w:pPr>
            <w:r w:rsidRPr="002F4559">
              <w:rPr>
                <w:rFonts w:eastAsiaTheme="minorEastAsia"/>
                <w:sz w:val="24"/>
              </w:rPr>
              <w:t>邹伊宁、赵寒旭</w:t>
            </w:r>
          </w:p>
        </w:tc>
      </w:tr>
    </w:tbl>
    <w:p w:rsidR="0060690D" w:rsidRPr="002F4559" w:rsidRDefault="0060690D">
      <w:pPr>
        <w:rPr>
          <w:rFonts w:eastAsiaTheme="minorEastAsia"/>
          <w:sz w:val="24"/>
        </w:rPr>
      </w:pPr>
    </w:p>
    <w:p w:rsidR="0060690D" w:rsidRPr="00AE45D2" w:rsidRDefault="00AE45D2" w:rsidP="00AE45D2">
      <w:pPr>
        <w:jc w:val="center"/>
        <w:rPr>
          <w:rFonts w:eastAsiaTheme="minorEastAsia"/>
          <w:b/>
          <w:sz w:val="24"/>
        </w:rPr>
      </w:pPr>
      <w:r w:rsidRPr="00AE45D2">
        <w:rPr>
          <w:rFonts w:eastAsiaTheme="minorEastAsia" w:hint="eastAsia"/>
          <w:b/>
          <w:sz w:val="24"/>
        </w:rPr>
        <w:t>目录</w:t>
      </w:r>
    </w:p>
    <w:p w:rsidR="00AE45D2" w:rsidRDefault="00AE45D2">
      <w:pPr>
        <w:pStyle w:val="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r>
        <w:rPr>
          <w:rFonts w:eastAsiaTheme="minorEastAsia"/>
          <w:sz w:val="24"/>
        </w:rPr>
        <w:fldChar w:fldCharType="begin"/>
      </w:r>
      <w:r>
        <w:rPr>
          <w:rFonts w:eastAsiaTheme="minorEastAsia"/>
          <w:sz w:val="24"/>
        </w:rPr>
        <w:instrText xml:space="preserve"> </w:instrText>
      </w:r>
      <w:r>
        <w:rPr>
          <w:rFonts w:eastAsiaTheme="minorEastAsia" w:hint="eastAsia"/>
          <w:sz w:val="24"/>
        </w:rPr>
        <w:instrText>TOC \o "1-2" \h \z \u</w:instrText>
      </w:r>
      <w:r>
        <w:rPr>
          <w:rFonts w:eastAsiaTheme="minorEastAsia"/>
          <w:sz w:val="24"/>
        </w:rPr>
        <w:instrText xml:space="preserve"> </w:instrText>
      </w:r>
      <w:r>
        <w:rPr>
          <w:rFonts w:eastAsiaTheme="minorEastAsia"/>
          <w:sz w:val="24"/>
        </w:rPr>
        <w:fldChar w:fldCharType="separate"/>
      </w:r>
      <w:hyperlink w:anchor="_Toc518845448" w:history="1">
        <w:r w:rsidRPr="00B95B15">
          <w:rPr>
            <w:rStyle w:val="a8"/>
            <w:noProof/>
          </w:rPr>
          <w:t xml:space="preserve">1. </w:t>
        </w:r>
        <w:r w:rsidRPr="00B95B15">
          <w:rPr>
            <w:rStyle w:val="a8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_Toc518845448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45D2" w:rsidRPr="009B4071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49" w:history="1">
        <w:r w:rsidR="00AE45D2" w:rsidRPr="009B4071">
          <w:rPr>
            <w:rStyle w:val="a8"/>
            <w:bCs/>
            <w:noProof/>
          </w:rPr>
          <w:t>1.1</w:t>
        </w:r>
        <w:r w:rsidR="00AE45D2" w:rsidRPr="009B4071">
          <w:rPr>
            <w:rStyle w:val="a8"/>
            <w:bCs/>
            <w:noProof/>
          </w:rPr>
          <w:t>编写目的</w:t>
        </w:r>
        <w:r w:rsidR="00AE45D2" w:rsidRPr="009B4071">
          <w:rPr>
            <w:noProof/>
            <w:webHidden/>
          </w:rPr>
          <w:tab/>
        </w:r>
        <w:r w:rsidR="00AE45D2" w:rsidRPr="009B4071">
          <w:rPr>
            <w:noProof/>
            <w:webHidden/>
          </w:rPr>
          <w:fldChar w:fldCharType="begin"/>
        </w:r>
        <w:r w:rsidR="00AE45D2" w:rsidRPr="009B4071">
          <w:rPr>
            <w:noProof/>
            <w:webHidden/>
          </w:rPr>
          <w:instrText xml:space="preserve"> PAGEREF _Toc518845449 \h </w:instrText>
        </w:r>
        <w:r w:rsidR="00AE45D2" w:rsidRPr="009B4071">
          <w:rPr>
            <w:noProof/>
            <w:webHidden/>
          </w:rPr>
        </w:r>
        <w:r w:rsidR="00AE45D2" w:rsidRPr="009B4071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3</w:t>
        </w:r>
        <w:r w:rsidR="00AE45D2" w:rsidRPr="009B4071">
          <w:rPr>
            <w:noProof/>
            <w:webHidden/>
          </w:rPr>
          <w:fldChar w:fldCharType="end"/>
        </w:r>
      </w:hyperlink>
    </w:p>
    <w:p w:rsidR="00AE45D2" w:rsidRPr="009B4071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50" w:history="1">
        <w:r w:rsidR="00AE45D2" w:rsidRPr="009B4071">
          <w:rPr>
            <w:rStyle w:val="a8"/>
            <w:bCs/>
            <w:noProof/>
          </w:rPr>
          <w:t>1.2</w:t>
        </w:r>
        <w:r w:rsidR="00AE45D2" w:rsidRPr="009B4071">
          <w:rPr>
            <w:rStyle w:val="a8"/>
            <w:bCs/>
            <w:noProof/>
          </w:rPr>
          <w:t>背景</w:t>
        </w:r>
        <w:r w:rsidR="00AE45D2" w:rsidRPr="009B4071">
          <w:rPr>
            <w:noProof/>
            <w:webHidden/>
          </w:rPr>
          <w:tab/>
        </w:r>
        <w:r w:rsidR="00AE45D2" w:rsidRPr="009B4071">
          <w:rPr>
            <w:noProof/>
            <w:webHidden/>
          </w:rPr>
          <w:fldChar w:fldCharType="begin"/>
        </w:r>
        <w:r w:rsidR="00AE45D2" w:rsidRPr="009B4071">
          <w:rPr>
            <w:noProof/>
            <w:webHidden/>
          </w:rPr>
          <w:instrText xml:space="preserve"> PAGEREF _Toc518845450 \h </w:instrText>
        </w:r>
        <w:r w:rsidR="00AE45D2" w:rsidRPr="009B4071">
          <w:rPr>
            <w:noProof/>
            <w:webHidden/>
          </w:rPr>
        </w:r>
        <w:r w:rsidR="00AE45D2" w:rsidRPr="009B4071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3</w:t>
        </w:r>
        <w:r w:rsidR="00AE45D2" w:rsidRPr="009B4071">
          <w:rPr>
            <w:noProof/>
            <w:webHidden/>
          </w:rPr>
          <w:fldChar w:fldCharType="end"/>
        </w:r>
      </w:hyperlink>
    </w:p>
    <w:p w:rsidR="00AE45D2" w:rsidRPr="009B4071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51" w:history="1">
        <w:r w:rsidR="00AE45D2" w:rsidRPr="009B4071">
          <w:rPr>
            <w:rStyle w:val="a8"/>
            <w:bCs/>
            <w:noProof/>
          </w:rPr>
          <w:t>1.3</w:t>
        </w:r>
        <w:r w:rsidR="00AE45D2" w:rsidRPr="009B4071">
          <w:rPr>
            <w:rStyle w:val="a8"/>
            <w:bCs/>
            <w:noProof/>
          </w:rPr>
          <w:t>范围</w:t>
        </w:r>
        <w:r w:rsidR="00AE45D2" w:rsidRPr="009B4071">
          <w:rPr>
            <w:noProof/>
            <w:webHidden/>
          </w:rPr>
          <w:tab/>
        </w:r>
        <w:r w:rsidR="00AE45D2" w:rsidRPr="009B4071">
          <w:rPr>
            <w:noProof/>
            <w:webHidden/>
          </w:rPr>
          <w:fldChar w:fldCharType="begin"/>
        </w:r>
        <w:r w:rsidR="00AE45D2" w:rsidRPr="009B4071">
          <w:rPr>
            <w:noProof/>
            <w:webHidden/>
          </w:rPr>
          <w:instrText xml:space="preserve"> PAGEREF _Toc518845451 \h </w:instrText>
        </w:r>
        <w:r w:rsidR="00AE45D2" w:rsidRPr="009B4071">
          <w:rPr>
            <w:noProof/>
            <w:webHidden/>
          </w:rPr>
        </w:r>
        <w:r w:rsidR="00AE45D2" w:rsidRPr="009B4071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3</w:t>
        </w:r>
        <w:r w:rsidR="00AE45D2" w:rsidRPr="009B4071">
          <w:rPr>
            <w:noProof/>
            <w:webHidden/>
          </w:rPr>
          <w:fldChar w:fldCharType="end"/>
        </w:r>
      </w:hyperlink>
    </w:p>
    <w:p w:rsidR="00AE45D2" w:rsidRPr="009B4071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52" w:history="1">
        <w:r w:rsidR="00AE45D2" w:rsidRPr="009B4071">
          <w:rPr>
            <w:rStyle w:val="a8"/>
            <w:bCs/>
            <w:noProof/>
          </w:rPr>
          <w:t>1.4</w:t>
        </w:r>
        <w:r w:rsidR="00AE45D2" w:rsidRPr="009B4071">
          <w:rPr>
            <w:rStyle w:val="a8"/>
            <w:bCs/>
            <w:noProof/>
          </w:rPr>
          <w:t>定义及缩写</w:t>
        </w:r>
        <w:r w:rsidR="00AE45D2" w:rsidRPr="009B4071">
          <w:rPr>
            <w:noProof/>
            <w:webHidden/>
          </w:rPr>
          <w:tab/>
        </w:r>
        <w:r w:rsidR="00AE45D2" w:rsidRPr="009B4071">
          <w:rPr>
            <w:noProof/>
            <w:webHidden/>
          </w:rPr>
          <w:fldChar w:fldCharType="begin"/>
        </w:r>
        <w:r w:rsidR="00AE45D2" w:rsidRPr="009B4071">
          <w:rPr>
            <w:noProof/>
            <w:webHidden/>
          </w:rPr>
          <w:instrText xml:space="preserve"> PAGEREF _Toc518845452 \h </w:instrText>
        </w:r>
        <w:r w:rsidR="00AE45D2" w:rsidRPr="009B4071">
          <w:rPr>
            <w:noProof/>
            <w:webHidden/>
          </w:rPr>
        </w:r>
        <w:r w:rsidR="00AE45D2" w:rsidRPr="009B4071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3</w:t>
        </w:r>
        <w:r w:rsidR="00AE45D2" w:rsidRPr="009B4071">
          <w:rPr>
            <w:noProof/>
            <w:webHidden/>
          </w:rPr>
          <w:fldChar w:fldCharType="end"/>
        </w:r>
      </w:hyperlink>
    </w:p>
    <w:p w:rsidR="00AE45D2" w:rsidRPr="009B4071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53" w:history="1">
        <w:r w:rsidR="00AE45D2" w:rsidRPr="009B4071">
          <w:rPr>
            <w:rStyle w:val="a8"/>
            <w:bCs/>
            <w:noProof/>
          </w:rPr>
          <w:t>1.5</w:t>
        </w:r>
        <w:r w:rsidR="00AE45D2" w:rsidRPr="009B4071">
          <w:rPr>
            <w:rStyle w:val="a8"/>
            <w:bCs/>
            <w:noProof/>
          </w:rPr>
          <w:t>参考资料</w:t>
        </w:r>
        <w:r w:rsidR="00AE45D2" w:rsidRPr="009B4071">
          <w:rPr>
            <w:noProof/>
            <w:webHidden/>
          </w:rPr>
          <w:tab/>
        </w:r>
        <w:r w:rsidR="00AE45D2" w:rsidRPr="009B4071">
          <w:rPr>
            <w:noProof/>
            <w:webHidden/>
          </w:rPr>
          <w:fldChar w:fldCharType="begin"/>
        </w:r>
        <w:r w:rsidR="00AE45D2" w:rsidRPr="009B4071">
          <w:rPr>
            <w:noProof/>
            <w:webHidden/>
          </w:rPr>
          <w:instrText xml:space="preserve"> PAGEREF _Toc518845453 \h </w:instrText>
        </w:r>
        <w:r w:rsidR="00AE45D2" w:rsidRPr="009B4071">
          <w:rPr>
            <w:noProof/>
            <w:webHidden/>
          </w:rPr>
        </w:r>
        <w:r w:rsidR="00AE45D2" w:rsidRPr="009B4071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3</w:t>
        </w:r>
        <w:r w:rsidR="00AE45D2" w:rsidRPr="009B4071">
          <w:rPr>
            <w:noProof/>
            <w:webHidden/>
          </w:rPr>
          <w:fldChar w:fldCharType="end"/>
        </w:r>
      </w:hyperlink>
    </w:p>
    <w:p w:rsidR="00AE45D2" w:rsidRDefault="00ED0E87">
      <w:pPr>
        <w:pStyle w:val="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518845454" w:history="1">
        <w:r w:rsidR="00AE45D2" w:rsidRPr="00B95B15">
          <w:rPr>
            <w:rStyle w:val="a8"/>
            <w:noProof/>
          </w:rPr>
          <w:t>2</w:t>
        </w:r>
        <w:r w:rsidR="00AE45D2" w:rsidRPr="00B95B15">
          <w:rPr>
            <w:rStyle w:val="a8"/>
            <w:noProof/>
          </w:rPr>
          <w:t>总体设计</w:t>
        </w:r>
        <w:r w:rsidR="00AE45D2">
          <w:rPr>
            <w:noProof/>
            <w:webHidden/>
          </w:rPr>
          <w:tab/>
        </w:r>
        <w:r w:rsidR="00AE45D2">
          <w:rPr>
            <w:noProof/>
            <w:webHidden/>
          </w:rPr>
          <w:fldChar w:fldCharType="begin"/>
        </w:r>
        <w:r w:rsidR="00AE45D2">
          <w:rPr>
            <w:noProof/>
            <w:webHidden/>
          </w:rPr>
          <w:instrText xml:space="preserve"> PAGEREF _Toc518845454 \h </w:instrText>
        </w:r>
        <w:r w:rsidR="00AE45D2">
          <w:rPr>
            <w:noProof/>
            <w:webHidden/>
          </w:rPr>
        </w:r>
        <w:r w:rsidR="00AE45D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3</w:t>
        </w:r>
        <w:r w:rsidR="00AE45D2">
          <w:rPr>
            <w:noProof/>
            <w:webHidden/>
          </w:rPr>
          <w:fldChar w:fldCharType="end"/>
        </w:r>
      </w:hyperlink>
    </w:p>
    <w:p w:rsidR="00AE45D2" w:rsidRPr="009B4071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55" w:history="1">
        <w:r w:rsidR="00AE45D2" w:rsidRPr="009B4071">
          <w:rPr>
            <w:rStyle w:val="a8"/>
            <w:bCs/>
            <w:noProof/>
          </w:rPr>
          <w:t>2.1</w:t>
        </w:r>
        <w:r w:rsidR="00AE45D2" w:rsidRPr="009B4071">
          <w:rPr>
            <w:rStyle w:val="a8"/>
            <w:bCs/>
            <w:noProof/>
          </w:rPr>
          <w:t>目标概要</w:t>
        </w:r>
        <w:r w:rsidR="00AE45D2" w:rsidRPr="009B4071">
          <w:rPr>
            <w:noProof/>
            <w:webHidden/>
          </w:rPr>
          <w:tab/>
        </w:r>
        <w:r w:rsidR="00AE45D2" w:rsidRPr="009B4071">
          <w:rPr>
            <w:noProof/>
            <w:webHidden/>
          </w:rPr>
          <w:fldChar w:fldCharType="begin"/>
        </w:r>
        <w:r w:rsidR="00AE45D2" w:rsidRPr="009B4071">
          <w:rPr>
            <w:noProof/>
            <w:webHidden/>
          </w:rPr>
          <w:instrText xml:space="preserve"> PAGEREF _Toc518845455 \h </w:instrText>
        </w:r>
        <w:r w:rsidR="00AE45D2" w:rsidRPr="009B4071">
          <w:rPr>
            <w:noProof/>
            <w:webHidden/>
          </w:rPr>
        </w:r>
        <w:r w:rsidR="00AE45D2" w:rsidRPr="009B4071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3</w:t>
        </w:r>
        <w:r w:rsidR="00AE45D2" w:rsidRPr="009B4071">
          <w:rPr>
            <w:noProof/>
            <w:webHidden/>
          </w:rPr>
          <w:fldChar w:fldCharType="end"/>
        </w:r>
      </w:hyperlink>
    </w:p>
    <w:p w:rsidR="00AE45D2" w:rsidRPr="009B4071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56" w:history="1">
        <w:r w:rsidR="00AE45D2" w:rsidRPr="009B4071">
          <w:rPr>
            <w:rStyle w:val="a8"/>
            <w:bCs/>
            <w:noProof/>
          </w:rPr>
          <w:t>2.2</w:t>
        </w:r>
        <w:r w:rsidR="00AE45D2" w:rsidRPr="009B4071">
          <w:rPr>
            <w:rStyle w:val="a8"/>
            <w:bCs/>
            <w:noProof/>
          </w:rPr>
          <w:t>技术选择</w:t>
        </w:r>
        <w:r w:rsidR="00AE45D2" w:rsidRPr="009B4071">
          <w:rPr>
            <w:noProof/>
            <w:webHidden/>
          </w:rPr>
          <w:tab/>
        </w:r>
        <w:r w:rsidR="00AE45D2" w:rsidRPr="009B4071">
          <w:rPr>
            <w:noProof/>
            <w:webHidden/>
          </w:rPr>
          <w:fldChar w:fldCharType="begin"/>
        </w:r>
        <w:r w:rsidR="00AE45D2" w:rsidRPr="009B4071">
          <w:rPr>
            <w:noProof/>
            <w:webHidden/>
          </w:rPr>
          <w:instrText xml:space="preserve"> PAGEREF _Toc518845456 \h </w:instrText>
        </w:r>
        <w:r w:rsidR="00AE45D2" w:rsidRPr="009B4071">
          <w:rPr>
            <w:noProof/>
            <w:webHidden/>
          </w:rPr>
        </w:r>
        <w:r w:rsidR="00AE45D2" w:rsidRPr="009B4071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3</w:t>
        </w:r>
        <w:r w:rsidR="00AE45D2" w:rsidRPr="009B4071">
          <w:rPr>
            <w:noProof/>
            <w:webHidden/>
          </w:rPr>
          <w:fldChar w:fldCharType="end"/>
        </w:r>
      </w:hyperlink>
    </w:p>
    <w:p w:rsidR="00AE45D2" w:rsidRPr="009B4071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57" w:history="1">
        <w:r w:rsidR="00AE45D2" w:rsidRPr="009B4071">
          <w:rPr>
            <w:rStyle w:val="a8"/>
            <w:bCs/>
            <w:noProof/>
          </w:rPr>
          <w:t>2.3</w:t>
        </w:r>
        <w:r w:rsidR="00AE45D2" w:rsidRPr="009B4071">
          <w:rPr>
            <w:rStyle w:val="a8"/>
            <w:bCs/>
            <w:noProof/>
          </w:rPr>
          <w:t>系统功能</w:t>
        </w:r>
        <w:r w:rsidR="00AE45D2" w:rsidRPr="009B4071">
          <w:rPr>
            <w:noProof/>
            <w:webHidden/>
          </w:rPr>
          <w:tab/>
        </w:r>
        <w:r w:rsidR="00AE45D2" w:rsidRPr="009B4071">
          <w:rPr>
            <w:noProof/>
            <w:webHidden/>
          </w:rPr>
          <w:fldChar w:fldCharType="begin"/>
        </w:r>
        <w:r w:rsidR="00AE45D2" w:rsidRPr="009B4071">
          <w:rPr>
            <w:noProof/>
            <w:webHidden/>
          </w:rPr>
          <w:instrText xml:space="preserve"> PAGEREF _Toc518845457 \h </w:instrText>
        </w:r>
        <w:r w:rsidR="00AE45D2" w:rsidRPr="009B4071">
          <w:rPr>
            <w:noProof/>
            <w:webHidden/>
          </w:rPr>
        </w:r>
        <w:r w:rsidR="00AE45D2" w:rsidRPr="009B4071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4</w:t>
        </w:r>
        <w:r w:rsidR="00AE45D2" w:rsidRPr="009B4071">
          <w:rPr>
            <w:noProof/>
            <w:webHidden/>
          </w:rPr>
          <w:fldChar w:fldCharType="end"/>
        </w:r>
      </w:hyperlink>
    </w:p>
    <w:p w:rsidR="00AE45D2" w:rsidRPr="009B4071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58" w:history="1">
        <w:r w:rsidR="00AE45D2" w:rsidRPr="009B4071">
          <w:rPr>
            <w:rStyle w:val="a8"/>
            <w:bCs/>
            <w:noProof/>
          </w:rPr>
          <w:t>2.4</w:t>
        </w:r>
        <w:r w:rsidR="00AE45D2" w:rsidRPr="009B4071">
          <w:rPr>
            <w:rStyle w:val="a8"/>
            <w:bCs/>
            <w:noProof/>
          </w:rPr>
          <w:t>系统性能</w:t>
        </w:r>
        <w:r w:rsidR="00AE45D2" w:rsidRPr="009B4071">
          <w:rPr>
            <w:noProof/>
            <w:webHidden/>
          </w:rPr>
          <w:tab/>
        </w:r>
        <w:r w:rsidR="00AE45D2" w:rsidRPr="009B4071">
          <w:rPr>
            <w:noProof/>
            <w:webHidden/>
          </w:rPr>
          <w:fldChar w:fldCharType="begin"/>
        </w:r>
        <w:r w:rsidR="00AE45D2" w:rsidRPr="009B4071">
          <w:rPr>
            <w:noProof/>
            <w:webHidden/>
          </w:rPr>
          <w:instrText xml:space="preserve"> PAGEREF _Toc518845458 \h </w:instrText>
        </w:r>
        <w:r w:rsidR="00AE45D2" w:rsidRPr="009B4071">
          <w:rPr>
            <w:noProof/>
            <w:webHidden/>
          </w:rPr>
        </w:r>
        <w:r w:rsidR="00AE45D2" w:rsidRPr="009B4071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5</w:t>
        </w:r>
        <w:r w:rsidR="00AE45D2" w:rsidRPr="009B4071">
          <w:rPr>
            <w:noProof/>
            <w:webHidden/>
          </w:rPr>
          <w:fldChar w:fldCharType="end"/>
        </w:r>
      </w:hyperlink>
    </w:p>
    <w:p w:rsidR="00AE45D2" w:rsidRDefault="00ED0E87">
      <w:pPr>
        <w:pStyle w:val="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518845459" w:history="1">
        <w:r w:rsidR="00AE45D2" w:rsidRPr="00B95B15">
          <w:rPr>
            <w:rStyle w:val="a8"/>
            <w:noProof/>
          </w:rPr>
          <w:t xml:space="preserve">3. </w:t>
        </w:r>
        <w:r w:rsidR="00AE45D2" w:rsidRPr="00B95B15">
          <w:rPr>
            <w:rStyle w:val="a8"/>
            <w:noProof/>
          </w:rPr>
          <w:t>运行环境</w:t>
        </w:r>
        <w:r w:rsidR="00AE45D2">
          <w:rPr>
            <w:noProof/>
            <w:webHidden/>
          </w:rPr>
          <w:tab/>
        </w:r>
        <w:r w:rsidR="00AE45D2">
          <w:rPr>
            <w:noProof/>
            <w:webHidden/>
          </w:rPr>
          <w:fldChar w:fldCharType="begin"/>
        </w:r>
        <w:r w:rsidR="00AE45D2">
          <w:rPr>
            <w:noProof/>
            <w:webHidden/>
          </w:rPr>
          <w:instrText xml:space="preserve"> PAGEREF _Toc518845459 \h </w:instrText>
        </w:r>
        <w:r w:rsidR="00AE45D2">
          <w:rPr>
            <w:noProof/>
            <w:webHidden/>
          </w:rPr>
        </w:r>
        <w:r w:rsidR="00AE45D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6</w:t>
        </w:r>
        <w:r w:rsidR="00AE45D2">
          <w:rPr>
            <w:noProof/>
            <w:webHidden/>
          </w:rPr>
          <w:fldChar w:fldCharType="end"/>
        </w:r>
      </w:hyperlink>
    </w:p>
    <w:p w:rsidR="00AE45D2" w:rsidRDefault="00ED0E87">
      <w:pPr>
        <w:pStyle w:val="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518845460" w:history="1">
        <w:r w:rsidR="00AE45D2" w:rsidRPr="00B95B15">
          <w:rPr>
            <w:rStyle w:val="a8"/>
            <w:noProof/>
          </w:rPr>
          <w:t>4</w:t>
        </w:r>
        <w:r w:rsidR="00AE45D2" w:rsidRPr="00B95B15">
          <w:rPr>
            <w:rStyle w:val="a8"/>
            <w:noProof/>
          </w:rPr>
          <w:t>外部因素</w:t>
        </w:r>
        <w:r w:rsidR="00AE45D2">
          <w:rPr>
            <w:noProof/>
            <w:webHidden/>
          </w:rPr>
          <w:tab/>
        </w:r>
        <w:r w:rsidR="00AE45D2">
          <w:rPr>
            <w:noProof/>
            <w:webHidden/>
          </w:rPr>
          <w:fldChar w:fldCharType="begin"/>
        </w:r>
        <w:r w:rsidR="00AE45D2">
          <w:rPr>
            <w:noProof/>
            <w:webHidden/>
          </w:rPr>
          <w:instrText xml:space="preserve"> PAGEREF _Toc518845460 \h </w:instrText>
        </w:r>
        <w:r w:rsidR="00AE45D2">
          <w:rPr>
            <w:noProof/>
            <w:webHidden/>
          </w:rPr>
        </w:r>
        <w:r w:rsidR="00AE45D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6</w:t>
        </w:r>
        <w:r w:rsidR="00AE45D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61" w:history="1">
        <w:r w:rsidR="00AE45D2" w:rsidRPr="00C84412">
          <w:rPr>
            <w:rStyle w:val="a8"/>
            <w:bCs/>
            <w:noProof/>
          </w:rPr>
          <w:t>4.1</w:t>
        </w:r>
        <w:r w:rsidR="00AE45D2" w:rsidRPr="00C84412">
          <w:rPr>
            <w:rStyle w:val="a8"/>
            <w:bCs/>
            <w:noProof/>
          </w:rPr>
          <w:t>存在的应用软件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_Toc518845461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6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62" w:history="1">
        <w:r w:rsidR="00AE45D2" w:rsidRPr="00C84412">
          <w:rPr>
            <w:rStyle w:val="a8"/>
            <w:bCs/>
            <w:noProof/>
          </w:rPr>
          <w:t>4.2</w:t>
        </w:r>
        <w:r w:rsidR="00AE45D2" w:rsidRPr="00C84412">
          <w:rPr>
            <w:rStyle w:val="a8"/>
            <w:bCs/>
            <w:noProof/>
          </w:rPr>
          <w:t>第三方应用软件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_Toc518845462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6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63" w:history="1">
        <w:r w:rsidR="00AE45D2" w:rsidRPr="00C84412">
          <w:rPr>
            <w:rStyle w:val="a8"/>
            <w:bCs/>
            <w:noProof/>
          </w:rPr>
          <w:t>4.3</w:t>
        </w:r>
        <w:r w:rsidR="00AE45D2" w:rsidRPr="00C84412">
          <w:rPr>
            <w:rStyle w:val="a8"/>
            <w:bCs/>
            <w:noProof/>
          </w:rPr>
          <w:t>外部技术源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_Toc518845463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6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Default="00ED0E87">
      <w:pPr>
        <w:pStyle w:val="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518845464" w:history="1">
        <w:r w:rsidR="00AE45D2" w:rsidRPr="00B95B15">
          <w:rPr>
            <w:rStyle w:val="a8"/>
            <w:noProof/>
          </w:rPr>
          <w:t xml:space="preserve">5. </w:t>
        </w:r>
        <w:r w:rsidR="00AE45D2" w:rsidRPr="00B95B15">
          <w:rPr>
            <w:rStyle w:val="a8"/>
            <w:noProof/>
          </w:rPr>
          <w:t>技术技能</w:t>
        </w:r>
        <w:r w:rsidR="00AE45D2">
          <w:rPr>
            <w:noProof/>
            <w:webHidden/>
          </w:rPr>
          <w:tab/>
        </w:r>
        <w:r w:rsidR="00AE45D2">
          <w:rPr>
            <w:noProof/>
            <w:webHidden/>
          </w:rPr>
          <w:fldChar w:fldCharType="begin"/>
        </w:r>
        <w:r w:rsidR="00AE45D2">
          <w:rPr>
            <w:noProof/>
            <w:webHidden/>
          </w:rPr>
          <w:instrText xml:space="preserve"> PAGEREF _Toc518845464 \h </w:instrText>
        </w:r>
        <w:r w:rsidR="00AE45D2">
          <w:rPr>
            <w:noProof/>
            <w:webHidden/>
          </w:rPr>
        </w:r>
        <w:r w:rsidR="00AE45D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6</w:t>
        </w:r>
        <w:r w:rsidR="00AE45D2">
          <w:rPr>
            <w:noProof/>
            <w:webHidden/>
          </w:rPr>
          <w:fldChar w:fldCharType="end"/>
        </w:r>
      </w:hyperlink>
    </w:p>
    <w:p w:rsidR="00AE45D2" w:rsidRDefault="00ED0E87">
      <w:pPr>
        <w:pStyle w:val="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518845465" w:history="1">
        <w:r w:rsidR="00AE45D2" w:rsidRPr="00B95B15">
          <w:rPr>
            <w:rStyle w:val="a8"/>
            <w:noProof/>
          </w:rPr>
          <w:t xml:space="preserve">6 </w:t>
        </w:r>
        <w:r w:rsidR="00AE45D2" w:rsidRPr="00B95B15">
          <w:rPr>
            <w:rStyle w:val="a8"/>
            <w:noProof/>
          </w:rPr>
          <w:t>解决方案架构</w:t>
        </w:r>
        <w:r w:rsidR="00AE45D2">
          <w:rPr>
            <w:noProof/>
            <w:webHidden/>
          </w:rPr>
          <w:tab/>
        </w:r>
        <w:r w:rsidR="00AE45D2">
          <w:rPr>
            <w:noProof/>
            <w:webHidden/>
          </w:rPr>
          <w:fldChar w:fldCharType="begin"/>
        </w:r>
        <w:r w:rsidR="00AE45D2">
          <w:rPr>
            <w:noProof/>
            <w:webHidden/>
          </w:rPr>
          <w:instrText xml:space="preserve"> PAGEREF _Toc518845465 \h </w:instrText>
        </w:r>
        <w:r w:rsidR="00AE45D2">
          <w:rPr>
            <w:noProof/>
            <w:webHidden/>
          </w:rPr>
        </w:r>
        <w:r w:rsidR="00AE45D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6</w:t>
        </w:r>
        <w:r w:rsidR="00AE45D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66" w:history="1">
        <w:r w:rsidR="00AE45D2" w:rsidRPr="00C84412">
          <w:rPr>
            <w:rStyle w:val="a8"/>
            <w:bCs/>
            <w:noProof/>
          </w:rPr>
          <w:t xml:space="preserve">6.1 </w:t>
        </w:r>
        <w:r w:rsidR="00AE45D2" w:rsidRPr="00C84412">
          <w:rPr>
            <w:rStyle w:val="a8"/>
            <w:bCs/>
            <w:noProof/>
          </w:rPr>
          <w:t>系统体系架构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_Toc518845466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6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67" w:history="1">
        <w:r w:rsidR="00AE45D2" w:rsidRPr="00C84412">
          <w:rPr>
            <w:rStyle w:val="a8"/>
            <w:bCs/>
            <w:noProof/>
          </w:rPr>
          <w:t xml:space="preserve">6.2 </w:t>
        </w:r>
        <w:r w:rsidR="00AE45D2" w:rsidRPr="00C84412">
          <w:rPr>
            <w:rStyle w:val="a8"/>
            <w:bCs/>
            <w:noProof/>
          </w:rPr>
          <w:t>包图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_Toc518845467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7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68" w:history="1">
        <w:r w:rsidR="00AE45D2" w:rsidRPr="00C84412">
          <w:rPr>
            <w:rStyle w:val="a8"/>
            <w:bCs/>
            <w:noProof/>
          </w:rPr>
          <w:t xml:space="preserve">6.3 </w:t>
        </w:r>
        <w:r w:rsidR="00AE45D2" w:rsidRPr="00C84412">
          <w:rPr>
            <w:rStyle w:val="a8"/>
            <w:bCs/>
            <w:noProof/>
          </w:rPr>
          <w:t>领域模型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_Toc518845468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7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69" w:history="1">
        <w:r w:rsidR="00AE45D2" w:rsidRPr="00C84412">
          <w:rPr>
            <w:rStyle w:val="a8"/>
            <w:bCs/>
            <w:noProof/>
          </w:rPr>
          <w:t xml:space="preserve">6.4 </w:t>
        </w:r>
        <w:r w:rsidR="00AE45D2" w:rsidRPr="00C84412">
          <w:rPr>
            <w:rStyle w:val="a8"/>
            <w:bCs/>
            <w:noProof/>
          </w:rPr>
          <w:t>数据视图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_Toc518845469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10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70" w:history="1">
        <w:r w:rsidR="00AE45D2" w:rsidRPr="00C84412">
          <w:rPr>
            <w:rStyle w:val="a8"/>
            <w:bCs/>
            <w:noProof/>
          </w:rPr>
          <w:t xml:space="preserve">6.5 </w:t>
        </w:r>
        <w:r w:rsidR="00AE45D2" w:rsidRPr="00C84412">
          <w:rPr>
            <w:rStyle w:val="a8"/>
            <w:bCs/>
            <w:noProof/>
          </w:rPr>
          <w:t>用户界面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_Toc518845470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12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Default="00ED0E87">
      <w:pPr>
        <w:pStyle w:val="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518845471" w:history="1">
        <w:r w:rsidR="00AE45D2" w:rsidRPr="00B95B15">
          <w:rPr>
            <w:rStyle w:val="a8"/>
            <w:noProof/>
          </w:rPr>
          <w:t xml:space="preserve">7 </w:t>
        </w:r>
        <w:r w:rsidR="00AE45D2" w:rsidRPr="00B95B15">
          <w:rPr>
            <w:rStyle w:val="a8"/>
            <w:noProof/>
          </w:rPr>
          <w:t>未鉴别因素</w:t>
        </w:r>
        <w:r w:rsidR="00AE45D2">
          <w:rPr>
            <w:noProof/>
            <w:webHidden/>
          </w:rPr>
          <w:tab/>
        </w:r>
        <w:r w:rsidR="00AE45D2">
          <w:rPr>
            <w:noProof/>
            <w:webHidden/>
          </w:rPr>
          <w:fldChar w:fldCharType="begin"/>
        </w:r>
        <w:r w:rsidR="00AE45D2">
          <w:rPr>
            <w:noProof/>
            <w:webHidden/>
          </w:rPr>
          <w:instrText xml:space="preserve"> PAGEREF _Toc518845471 \h </w:instrText>
        </w:r>
        <w:r w:rsidR="00AE45D2">
          <w:rPr>
            <w:noProof/>
            <w:webHidden/>
          </w:rPr>
        </w:r>
        <w:r w:rsidR="00AE45D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20</w:t>
        </w:r>
        <w:r w:rsidR="00AE45D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72" w:history="1">
        <w:r w:rsidR="00AE45D2" w:rsidRPr="00C84412">
          <w:rPr>
            <w:rStyle w:val="a8"/>
            <w:bCs/>
            <w:noProof/>
          </w:rPr>
          <w:t xml:space="preserve">7.1 </w:t>
        </w:r>
        <w:r w:rsidR="00AE45D2" w:rsidRPr="00C84412">
          <w:rPr>
            <w:rStyle w:val="a8"/>
            <w:bCs/>
            <w:noProof/>
          </w:rPr>
          <w:t>对外部系统的支持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_Toc518845472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20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73" w:history="1">
        <w:r w:rsidR="00AE45D2" w:rsidRPr="00C84412">
          <w:rPr>
            <w:rStyle w:val="a8"/>
            <w:bCs/>
            <w:noProof/>
          </w:rPr>
          <w:t xml:space="preserve">7.2 </w:t>
        </w:r>
        <w:r w:rsidR="00AE45D2" w:rsidRPr="00C84412">
          <w:rPr>
            <w:rStyle w:val="a8"/>
            <w:bCs/>
            <w:noProof/>
          </w:rPr>
          <w:t>系统安全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_Toc518845473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20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Default="00ED0E87">
      <w:pPr>
        <w:pStyle w:val="1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518845474" w:history="1">
        <w:r w:rsidR="00AE45D2" w:rsidRPr="00B95B15">
          <w:rPr>
            <w:rStyle w:val="a8"/>
            <w:noProof/>
          </w:rPr>
          <w:t xml:space="preserve">8 </w:t>
        </w:r>
        <w:r w:rsidR="00AE45D2" w:rsidRPr="00B95B15">
          <w:rPr>
            <w:rStyle w:val="a8"/>
            <w:noProof/>
          </w:rPr>
          <w:t>研发风险</w:t>
        </w:r>
        <w:r w:rsidR="00AE45D2">
          <w:rPr>
            <w:noProof/>
            <w:webHidden/>
          </w:rPr>
          <w:tab/>
        </w:r>
        <w:r w:rsidR="00AE45D2">
          <w:rPr>
            <w:noProof/>
            <w:webHidden/>
          </w:rPr>
          <w:fldChar w:fldCharType="begin"/>
        </w:r>
        <w:r w:rsidR="00AE45D2">
          <w:rPr>
            <w:noProof/>
            <w:webHidden/>
          </w:rPr>
          <w:instrText xml:space="preserve"> PAGEREF _Toc518845474 \h </w:instrText>
        </w:r>
        <w:r w:rsidR="00AE45D2">
          <w:rPr>
            <w:noProof/>
            <w:webHidden/>
          </w:rPr>
        </w:r>
        <w:r w:rsidR="00AE45D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21</w:t>
        </w:r>
        <w:r w:rsidR="00AE45D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75" w:history="1">
        <w:r w:rsidR="00AE45D2" w:rsidRPr="00C84412">
          <w:rPr>
            <w:rStyle w:val="a8"/>
            <w:bCs/>
            <w:noProof/>
          </w:rPr>
          <w:t xml:space="preserve">8.1 </w:t>
        </w:r>
        <w:r w:rsidR="00AE45D2" w:rsidRPr="00C84412">
          <w:rPr>
            <w:rStyle w:val="a8"/>
            <w:bCs/>
            <w:noProof/>
          </w:rPr>
          <w:t>技术风险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_Toc518845475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21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Pr="00C84412" w:rsidRDefault="00ED0E87">
      <w:pPr>
        <w:pStyle w:val="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8845476" w:history="1">
        <w:r w:rsidR="00AE45D2" w:rsidRPr="00C84412">
          <w:rPr>
            <w:rStyle w:val="a8"/>
            <w:bCs/>
            <w:noProof/>
          </w:rPr>
          <w:t xml:space="preserve">8.2 </w:t>
        </w:r>
        <w:r w:rsidR="00AE45D2" w:rsidRPr="00C84412">
          <w:rPr>
            <w:rStyle w:val="a8"/>
            <w:bCs/>
            <w:noProof/>
          </w:rPr>
          <w:t>团队管理风险</w:t>
        </w:r>
        <w:r w:rsidR="00AE45D2" w:rsidRPr="00C84412">
          <w:rPr>
            <w:noProof/>
            <w:webHidden/>
          </w:rPr>
          <w:tab/>
        </w:r>
        <w:r w:rsidR="00AE45D2" w:rsidRPr="00C84412">
          <w:rPr>
            <w:noProof/>
            <w:webHidden/>
          </w:rPr>
          <w:fldChar w:fldCharType="begin"/>
        </w:r>
        <w:r w:rsidR="00AE45D2" w:rsidRPr="00C84412">
          <w:rPr>
            <w:noProof/>
            <w:webHidden/>
          </w:rPr>
          <w:instrText xml:space="preserve"> PAGEREF _Toc518845476 \h </w:instrText>
        </w:r>
        <w:r w:rsidR="00AE45D2" w:rsidRPr="00C84412">
          <w:rPr>
            <w:noProof/>
            <w:webHidden/>
          </w:rPr>
        </w:r>
        <w:r w:rsidR="00AE45D2" w:rsidRPr="00C84412">
          <w:rPr>
            <w:noProof/>
            <w:webHidden/>
          </w:rPr>
          <w:fldChar w:fldCharType="separate"/>
        </w:r>
        <w:r w:rsidR="00CA7A1A">
          <w:rPr>
            <w:noProof/>
            <w:webHidden/>
          </w:rPr>
          <w:t>21</w:t>
        </w:r>
        <w:r w:rsidR="00AE45D2" w:rsidRPr="00C84412">
          <w:rPr>
            <w:noProof/>
            <w:webHidden/>
          </w:rPr>
          <w:fldChar w:fldCharType="end"/>
        </w:r>
      </w:hyperlink>
    </w:p>
    <w:p w:rsidR="00AE45D2" w:rsidRPr="002F4559" w:rsidRDefault="00AE45D2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fldChar w:fldCharType="end"/>
      </w:r>
    </w:p>
    <w:p w:rsidR="002105DF" w:rsidRPr="002F4559" w:rsidRDefault="002105DF">
      <w:pPr>
        <w:rPr>
          <w:rFonts w:eastAsiaTheme="minorEastAsia"/>
          <w:sz w:val="24"/>
        </w:rPr>
      </w:pPr>
    </w:p>
    <w:p w:rsidR="0060690D" w:rsidRPr="002F4559" w:rsidRDefault="002105DF" w:rsidP="00681DF2">
      <w:pPr>
        <w:jc w:val="left"/>
        <w:outlineLvl w:val="0"/>
        <w:rPr>
          <w:rFonts w:eastAsiaTheme="minorEastAsia"/>
          <w:b/>
          <w:bCs/>
          <w:sz w:val="24"/>
        </w:rPr>
      </w:pPr>
      <w:bookmarkStart w:id="0" w:name="_Toc518845448"/>
      <w:r w:rsidRPr="002F4559">
        <w:rPr>
          <w:rFonts w:eastAsiaTheme="minorEastAsia"/>
          <w:b/>
          <w:bCs/>
          <w:sz w:val="24"/>
        </w:rPr>
        <w:lastRenderedPageBreak/>
        <w:t xml:space="preserve">1. </w:t>
      </w:r>
      <w:r w:rsidR="000248D4" w:rsidRPr="002F4559">
        <w:rPr>
          <w:rFonts w:eastAsiaTheme="minorEastAsia"/>
          <w:b/>
          <w:bCs/>
          <w:sz w:val="24"/>
        </w:rPr>
        <w:t>引言</w:t>
      </w:r>
      <w:bookmarkEnd w:id="0"/>
    </w:p>
    <w:p w:rsidR="0060690D" w:rsidRPr="002F4559" w:rsidRDefault="000248D4" w:rsidP="00402DC8">
      <w:pPr>
        <w:outlineLvl w:val="1"/>
        <w:rPr>
          <w:rFonts w:eastAsiaTheme="minorEastAsia"/>
          <w:sz w:val="24"/>
        </w:rPr>
      </w:pPr>
      <w:bookmarkStart w:id="1" w:name="_Toc518845449"/>
      <w:r w:rsidRPr="002F4559">
        <w:rPr>
          <w:rFonts w:eastAsiaTheme="minorEastAsia"/>
          <w:b/>
          <w:bCs/>
          <w:sz w:val="24"/>
        </w:rPr>
        <w:t>1.1</w:t>
      </w:r>
      <w:r w:rsidRPr="002F4559">
        <w:rPr>
          <w:rFonts w:eastAsiaTheme="minorEastAsia"/>
          <w:b/>
          <w:bCs/>
          <w:sz w:val="24"/>
        </w:rPr>
        <w:t>编写目的</w:t>
      </w:r>
      <w:bookmarkEnd w:id="1"/>
      <w:r w:rsidRPr="002F4559">
        <w:rPr>
          <w:rFonts w:eastAsiaTheme="minorEastAsia"/>
          <w:sz w:val="24"/>
        </w:rPr>
        <w:tab/>
      </w:r>
    </w:p>
    <w:p w:rsidR="0060690D" w:rsidRPr="002F4559" w:rsidRDefault="000248D4">
      <w:pPr>
        <w:ind w:firstLineChars="200" w:firstLine="48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本文档基于</w:t>
      </w:r>
      <w:r w:rsidR="009A393B">
        <w:rPr>
          <w:rFonts w:eastAsiaTheme="minorEastAsia"/>
          <w:sz w:val="24"/>
        </w:rPr>
        <w:t>STAR TICKETS</w:t>
      </w:r>
      <w:r w:rsidRPr="002F4559">
        <w:rPr>
          <w:rFonts w:eastAsiaTheme="minorEastAsia"/>
          <w:sz w:val="24"/>
        </w:rPr>
        <w:t>电影购票网站开发需求撰写，在明确需求的基础上给出软件开发设计方案，对系统建立起总体流程及系统总体编码规范等，为设计人员、编程人员及测试人员提供工作的基础，对后续开发活动具有指导意义。本文档的预期读者有设计人员、开发人员、测试人员以及跟该项目相关的其他竞争人员和无关人员。</w:t>
      </w:r>
    </w:p>
    <w:p w:rsidR="0060690D" w:rsidRPr="002F4559" w:rsidRDefault="0060690D">
      <w:pPr>
        <w:rPr>
          <w:rFonts w:eastAsiaTheme="minorEastAsia"/>
          <w:b/>
          <w:bCs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2" w:name="_Toc518845450"/>
      <w:r w:rsidRPr="002F4559">
        <w:rPr>
          <w:rFonts w:eastAsiaTheme="minorEastAsia"/>
          <w:b/>
          <w:bCs/>
          <w:sz w:val="24"/>
        </w:rPr>
        <w:t>1.2</w:t>
      </w:r>
      <w:r w:rsidRPr="002F4559">
        <w:rPr>
          <w:rFonts w:eastAsiaTheme="minorEastAsia"/>
          <w:b/>
          <w:bCs/>
          <w:sz w:val="24"/>
        </w:rPr>
        <w:t>背景</w:t>
      </w:r>
      <w:bookmarkEnd w:id="2"/>
    </w:p>
    <w:p w:rsidR="0060690D" w:rsidRPr="002F4559" w:rsidRDefault="000248D4">
      <w:pPr>
        <w:ind w:firstLineChars="200" w:firstLine="48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经过市场调研、需求分析等工作后，小组出品了软件需求规格说明，在此基础上针对需求进行系统设计，为后续开发做准备。</w:t>
      </w:r>
    </w:p>
    <w:p w:rsidR="00684D59" w:rsidRPr="002F4559" w:rsidRDefault="00684D59" w:rsidP="00684D59">
      <w:pPr>
        <w:spacing w:line="360" w:lineRule="auto"/>
        <w:rPr>
          <w:rFonts w:eastAsiaTheme="minorEastAsia"/>
          <w:b/>
          <w:bCs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3" w:name="_Toc518845451"/>
      <w:r w:rsidRPr="002F4559">
        <w:rPr>
          <w:rFonts w:eastAsiaTheme="minorEastAsia"/>
          <w:b/>
          <w:bCs/>
          <w:sz w:val="24"/>
        </w:rPr>
        <w:t>1.3</w:t>
      </w:r>
      <w:r w:rsidRPr="002F4559">
        <w:rPr>
          <w:rFonts w:eastAsiaTheme="minorEastAsia"/>
          <w:b/>
          <w:bCs/>
          <w:sz w:val="24"/>
        </w:rPr>
        <w:t>范围</w:t>
      </w:r>
      <w:bookmarkEnd w:id="3"/>
      <w:r w:rsidRPr="002F4559">
        <w:rPr>
          <w:rFonts w:eastAsiaTheme="minorEastAsia"/>
          <w:b/>
          <w:bCs/>
          <w:sz w:val="24"/>
        </w:rPr>
        <w:tab/>
      </w:r>
    </w:p>
    <w:p w:rsidR="0060690D" w:rsidRPr="002F4559" w:rsidRDefault="000248D4">
      <w:pPr>
        <w:ind w:firstLineChars="200" w:firstLine="48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主要针对</w:t>
      </w:r>
      <w:r w:rsidR="009A393B">
        <w:rPr>
          <w:rFonts w:eastAsiaTheme="minorEastAsia"/>
          <w:sz w:val="24"/>
        </w:rPr>
        <w:t>STAR TICKETS</w:t>
      </w:r>
      <w:r w:rsidRPr="002F4559">
        <w:rPr>
          <w:rFonts w:eastAsiaTheme="minorEastAsia"/>
          <w:sz w:val="24"/>
        </w:rPr>
        <w:t>电影购票网站项目需求分析说明书提出了基本的范围、实施目标和功能等信息，供开发人员、测试人员使用。</w:t>
      </w:r>
    </w:p>
    <w:p w:rsidR="00684D59" w:rsidRPr="002F4559" w:rsidRDefault="00684D59" w:rsidP="00684D59">
      <w:pPr>
        <w:rPr>
          <w:rFonts w:eastAsiaTheme="minorEastAsia"/>
          <w:b/>
          <w:bCs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4" w:name="_Toc518845452"/>
      <w:r w:rsidRPr="002F4559">
        <w:rPr>
          <w:rFonts w:eastAsiaTheme="minorEastAsia"/>
          <w:b/>
          <w:bCs/>
          <w:sz w:val="24"/>
        </w:rPr>
        <w:t>1.4</w:t>
      </w:r>
      <w:r w:rsidRPr="002F4559">
        <w:rPr>
          <w:rFonts w:eastAsiaTheme="minorEastAsia"/>
          <w:b/>
          <w:bCs/>
          <w:sz w:val="24"/>
        </w:rPr>
        <w:t>定义及缩写</w:t>
      </w:r>
      <w:bookmarkEnd w:id="4"/>
    </w:p>
    <w:p w:rsidR="0060690D" w:rsidRPr="002F4559" w:rsidRDefault="007034FC" w:rsidP="00FE54B7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 w:rsidR="00FE54B7">
        <w:rPr>
          <w:rFonts w:eastAsiaTheme="minorEastAsia"/>
          <w:sz w:val="24"/>
        </w:rPr>
        <w:t>1</w:t>
      </w:r>
      <w:r w:rsidR="00FE54B7"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Node : Node.js</w:t>
      </w:r>
      <w:r w:rsidR="000248D4" w:rsidRPr="002F4559">
        <w:rPr>
          <w:rFonts w:eastAsiaTheme="minorEastAsia"/>
          <w:sz w:val="24"/>
        </w:rPr>
        <w:t>，一个基于</w:t>
      </w:r>
      <w:r w:rsidR="000248D4" w:rsidRPr="002F4559">
        <w:rPr>
          <w:rFonts w:eastAsiaTheme="minorEastAsia"/>
          <w:sz w:val="24"/>
        </w:rPr>
        <w:t xml:space="preserve"> Chrome V8 </w:t>
      </w:r>
      <w:r w:rsidR="000248D4" w:rsidRPr="002F4559">
        <w:rPr>
          <w:rFonts w:eastAsiaTheme="minorEastAsia"/>
          <w:sz w:val="24"/>
        </w:rPr>
        <w:t>引擎的</w:t>
      </w:r>
      <w:r w:rsidR="000248D4" w:rsidRPr="002F4559">
        <w:rPr>
          <w:rFonts w:eastAsiaTheme="minorEastAsia"/>
          <w:sz w:val="24"/>
        </w:rPr>
        <w:t xml:space="preserve"> JavaScript </w:t>
      </w:r>
      <w:r w:rsidR="000248D4" w:rsidRPr="002F4559">
        <w:rPr>
          <w:rFonts w:eastAsiaTheme="minorEastAsia"/>
          <w:sz w:val="24"/>
        </w:rPr>
        <w:t>运行环境。</w:t>
      </w:r>
    </w:p>
    <w:p w:rsidR="0060690D" w:rsidRPr="002F4559" w:rsidRDefault="007034FC" w:rsidP="00FE54B7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 w:rsidR="00FE54B7">
        <w:rPr>
          <w:rFonts w:eastAsiaTheme="minorEastAsia" w:hint="eastAsia"/>
          <w:sz w:val="24"/>
        </w:rPr>
        <w:t>2</w:t>
      </w:r>
      <w:r w:rsidR="00FE54B7"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 xml:space="preserve">pm2 : </w:t>
      </w:r>
      <w:r w:rsidR="000248D4" w:rsidRPr="002F4559">
        <w:rPr>
          <w:rFonts w:eastAsiaTheme="minorEastAsia"/>
          <w:sz w:val="24"/>
        </w:rPr>
        <w:t>一个内置负载均衡的</w:t>
      </w:r>
      <w:r w:rsidR="000248D4" w:rsidRPr="002F4559">
        <w:rPr>
          <w:rFonts w:eastAsiaTheme="minorEastAsia"/>
          <w:sz w:val="24"/>
        </w:rPr>
        <w:t>node.js</w:t>
      </w:r>
      <w:r w:rsidR="000248D4" w:rsidRPr="002F4559">
        <w:rPr>
          <w:rFonts w:eastAsiaTheme="minorEastAsia"/>
          <w:sz w:val="24"/>
        </w:rPr>
        <w:t>应用进程管理器。</w:t>
      </w:r>
    </w:p>
    <w:p w:rsidR="0060690D" w:rsidRPr="002F4559" w:rsidRDefault="007034FC" w:rsidP="00FE54B7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 w:rsidR="00FE54B7">
        <w:rPr>
          <w:rFonts w:eastAsiaTheme="minorEastAsia" w:hint="eastAsia"/>
          <w:sz w:val="24"/>
        </w:rPr>
        <w:t>3</w:t>
      </w:r>
      <w:r w:rsidR="00FE54B7"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 xml:space="preserve">MongoDB : </w:t>
      </w:r>
      <w:r w:rsidR="000248D4" w:rsidRPr="002F4559">
        <w:rPr>
          <w:rFonts w:eastAsiaTheme="minorEastAsia"/>
          <w:sz w:val="24"/>
        </w:rPr>
        <w:t>一个基于分布式文件存储的数据库。</w:t>
      </w:r>
    </w:p>
    <w:p w:rsidR="0060690D" w:rsidRPr="002F4559" w:rsidRDefault="007034FC" w:rsidP="00FE54B7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 w:rsidR="00FE54B7">
        <w:rPr>
          <w:rFonts w:eastAsiaTheme="minorEastAsia" w:hint="eastAsia"/>
          <w:sz w:val="24"/>
        </w:rPr>
        <w:t>4</w:t>
      </w:r>
      <w:r w:rsidR="00FE54B7"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 xml:space="preserve">Vue.js : </w:t>
      </w:r>
      <w:r w:rsidR="000248D4" w:rsidRPr="002F4559">
        <w:rPr>
          <w:rFonts w:eastAsiaTheme="minorEastAsia"/>
          <w:sz w:val="24"/>
        </w:rPr>
        <w:t>是一个构建数据驱动的</w:t>
      </w:r>
      <w:r w:rsidR="000248D4" w:rsidRPr="002F4559">
        <w:rPr>
          <w:rFonts w:eastAsiaTheme="minorEastAsia"/>
          <w:sz w:val="24"/>
        </w:rPr>
        <w:t xml:space="preserve"> web </w:t>
      </w:r>
      <w:r w:rsidR="000248D4" w:rsidRPr="002F4559">
        <w:rPr>
          <w:rFonts w:eastAsiaTheme="minorEastAsia"/>
          <w:sz w:val="24"/>
        </w:rPr>
        <w:t>界面的库。</w:t>
      </w:r>
      <w:r w:rsidR="000248D4" w:rsidRPr="002F4559">
        <w:rPr>
          <w:rFonts w:eastAsiaTheme="minorEastAsia"/>
          <w:sz w:val="24"/>
        </w:rPr>
        <w:t xml:space="preserve"> Vue.js </w:t>
      </w:r>
      <w:r w:rsidR="000248D4" w:rsidRPr="002F4559">
        <w:rPr>
          <w:rFonts w:eastAsiaTheme="minorEastAsia"/>
          <w:sz w:val="24"/>
        </w:rPr>
        <w:t>的目标是通过尽可能简单的</w:t>
      </w:r>
      <w:r w:rsidR="000248D4" w:rsidRPr="002F4559">
        <w:rPr>
          <w:rFonts w:eastAsiaTheme="minorEastAsia"/>
          <w:sz w:val="24"/>
        </w:rPr>
        <w:t xml:space="preserve"> API </w:t>
      </w:r>
      <w:r w:rsidR="000248D4" w:rsidRPr="002F4559">
        <w:rPr>
          <w:rFonts w:eastAsiaTheme="minorEastAsia"/>
          <w:sz w:val="24"/>
        </w:rPr>
        <w:t>实现响应的数据绑定和组合的视图组件。</w:t>
      </w:r>
    </w:p>
    <w:p w:rsidR="0060690D" w:rsidRPr="002F4559" w:rsidRDefault="007034FC" w:rsidP="00FE54B7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 w:rsidR="00FE54B7">
        <w:rPr>
          <w:rFonts w:eastAsiaTheme="minorEastAsia" w:hint="eastAsia"/>
          <w:sz w:val="24"/>
        </w:rPr>
        <w:t>5</w:t>
      </w:r>
      <w:r w:rsidR="00FE54B7"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B/S</w:t>
      </w:r>
      <w:r w:rsidR="000248D4" w:rsidRPr="002F4559">
        <w:rPr>
          <w:rFonts w:eastAsiaTheme="minorEastAsia"/>
          <w:sz w:val="24"/>
        </w:rPr>
        <w:t>结构</w:t>
      </w:r>
      <w:r w:rsidR="000248D4" w:rsidRPr="002F4559">
        <w:rPr>
          <w:rFonts w:eastAsiaTheme="minorEastAsia"/>
          <w:sz w:val="24"/>
        </w:rPr>
        <w:t xml:space="preserve"> : Browser/Server</w:t>
      </w:r>
      <w:r w:rsidR="000248D4" w:rsidRPr="002F4559">
        <w:rPr>
          <w:rFonts w:eastAsiaTheme="minorEastAsia"/>
          <w:sz w:val="24"/>
        </w:rPr>
        <w:t>，浏览器</w:t>
      </w:r>
      <w:r w:rsidR="000248D4" w:rsidRPr="002F4559">
        <w:rPr>
          <w:rFonts w:eastAsiaTheme="minorEastAsia"/>
          <w:sz w:val="24"/>
        </w:rPr>
        <w:t>/</w:t>
      </w:r>
      <w:r w:rsidR="000248D4" w:rsidRPr="002F4559">
        <w:rPr>
          <w:rFonts w:eastAsiaTheme="minorEastAsia"/>
          <w:sz w:val="24"/>
        </w:rPr>
        <w:t>服务器模式。这种模式统一了客户端，将系统功能实现的核心部分集中到服务器上，简化了系统的开发、维护和使用。</w:t>
      </w:r>
    </w:p>
    <w:p w:rsidR="0060690D" w:rsidRPr="002F4559" w:rsidRDefault="0060690D">
      <w:pPr>
        <w:rPr>
          <w:rFonts w:eastAsiaTheme="minorEastAsia"/>
          <w:b/>
          <w:bCs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5" w:name="_Toc518845453"/>
      <w:r w:rsidRPr="002F4559">
        <w:rPr>
          <w:rFonts w:eastAsiaTheme="minorEastAsia"/>
          <w:b/>
          <w:bCs/>
          <w:sz w:val="24"/>
        </w:rPr>
        <w:t>1.5</w:t>
      </w:r>
      <w:r w:rsidRPr="002F4559">
        <w:rPr>
          <w:rFonts w:eastAsiaTheme="minorEastAsia"/>
          <w:b/>
          <w:bCs/>
          <w:sz w:val="24"/>
        </w:rPr>
        <w:t>参考资料</w:t>
      </w:r>
      <w:bookmarkEnd w:id="5"/>
    </w:p>
    <w:p w:rsidR="0060690D" w:rsidRPr="002F4559" w:rsidRDefault="00CB57C9">
      <w:pPr>
        <w:spacing w:line="360" w:lineRule="auto"/>
        <w:ind w:firstLineChars="200" w:firstLine="480"/>
        <w:rPr>
          <w:rFonts w:eastAsiaTheme="minorEastAsia"/>
          <w:sz w:val="24"/>
        </w:rPr>
      </w:pPr>
      <w:r>
        <w:rPr>
          <w:rFonts w:eastAsiaTheme="minorEastAsia"/>
          <w:sz w:val="24"/>
        </w:rPr>
        <w:t>STAR TICKETS</w:t>
      </w:r>
      <w:r w:rsidR="000248D4" w:rsidRPr="002F4559">
        <w:rPr>
          <w:rFonts w:eastAsiaTheme="minorEastAsia"/>
          <w:sz w:val="24"/>
        </w:rPr>
        <w:t>软件需求规格说明书</w:t>
      </w:r>
    </w:p>
    <w:p w:rsidR="0060690D" w:rsidRPr="002F4559" w:rsidRDefault="0060690D">
      <w:pPr>
        <w:rPr>
          <w:rFonts w:eastAsiaTheme="minorEastAsia"/>
          <w:b/>
          <w:bCs/>
          <w:sz w:val="24"/>
        </w:rPr>
      </w:pPr>
    </w:p>
    <w:p w:rsidR="0060690D" w:rsidRPr="002F4559" w:rsidRDefault="000248D4" w:rsidP="00681DF2">
      <w:pPr>
        <w:jc w:val="left"/>
        <w:outlineLvl w:val="0"/>
        <w:rPr>
          <w:rFonts w:eastAsiaTheme="minorEastAsia"/>
          <w:b/>
          <w:bCs/>
          <w:sz w:val="24"/>
        </w:rPr>
      </w:pPr>
      <w:bookmarkStart w:id="6" w:name="_Toc518845454"/>
      <w:r w:rsidRPr="002F4559">
        <w:rPr>
          <w:rFonts w:eastAsiaTheme="minorEastAsia"/>
          <w:b/>
          <w:bCs/>
          <w:sz w:val="24"/>
        </w:rPr>
        <w:t>2</w:t>
      </w:r>
      <w:r w:rsidRPr="002F4559">
        <w:rPr>
          <w:rFonts w:eastAsiaTheme="minorEastAsia"/>
          <w:b/>
          <w:bCs/>
          <w:sz w:val="24"/>
        </w:rPr>
        <w:t>总体设计</w:t>
      </w:r>
      <w:bookmarkEnd w:id="6"/>
      <w:r w:rsidRPr="002F4559">
        <w:rPr>
          <w:rFonts w:eastAsiaTheme="minorEastAsia"/>
          <w:b/>
          <w:bCs/>
          <w:sz w:val="24"/>
        </w:rPr>
        <w:tab/>
      </w: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7" w:name="_Toc518845455"/>
      <w:r w:rsidRPr="002F4559">
        <w:rPr>
          <w:rFonts w:eastAsiaTheme="minorEastAsia"/>
          <w:b/>
          <w:bCs/>
          <w:sz w:val="24"/>
        </w:rPr>
        <w:t>2.1</w:t>
      </w:r>
      <w:r w:rsidRPr="002F4559">
        <w:rPr>
          <w:rFonts w:eastAsiaTheme="minorEastAsia"/>
          <w:b/>
          <w:bCs/>
          <w:sz w:val="24"/>
        </w:rPr>
        <w:t>目标概要</w:t>
      </w:r>
      <w:bookmarkEnd w:id="7"/>
      <w:r w:rsidRPr="002F4559">
        <w:rPr>
          <w:rFonts w:eastAsiaTheme="minorEastAsia"/>
          <w:b/>
          <w:bCs/>
          <w:sz w:val="24"/>
        </w:rPr>
        <w:tab/>
      </w:r>
    </w:p>
    <w:p w:rsidR="0060690D" w:rsidRDefault="000248D4" w:rsidP="00982125">
      <w:pPr>
        <w:ind w:firstLineChars="200" w:firstLine="48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本软件设计文档预计覆盖项目开发主要需求及次要需求；针对系统设计给出解决方案，介绍系统体系架构，利用包图说明系统模块划分；对于系统各模块使用领域模型说明，并进行数据库设计；给出使用设计软件绘制的用户界面作为效果参考。文档同时应包含开发过程中的风险分析等内容。</w:t>
      </w:r>
    </w:p>
    <w:p w:rsidR="00982125" w:rsidRDefault="00982125" w:rsidP="00982125">
      <w:pPr>
        <w:rPr>
          <w:rFonts w:eastAsiaTheme="minorEastAsia"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8" w:name="_Toc518845456"/>
      <w:r w:rsidRPr="002F4559">
        <w:rPr>
          <w:rFonts w:eastAsiaTheme="minorEastAsia"/>
          <w:b/>
          <w:bCs/>
          <w:sz w:val="24"/>
        </w:rPr>
        <w:t>2.2</w:t>
      </w:r>
      <w:r w:rsidRPr="002F4559">
        <w:rPr>
          <w:rFonts w:eastAsiaTheme="minorEastAsia"/>
          <w:b/>
          <w:bCs/>
          <w:sz w:val="24"/>
        </w:rPr>
        <w:t>技术选择</w:t>
      </w:r>
      <w:bookmarkEnd w:id="8"/>
      <w:r w:rsidRPr="002F4559">
        <w:rPr>
          <w:rFonts w:eastAsiaTheme="minorEastAsia"/>
          <w:b/>
          <w:bCs/>
          <w:sz w:val="24"/>
        </w:rPr>
        <w:tab/>
      </w:r>
    </w:p>
    <w:p w:rsidR="0060690D" w:rsidRPr="002F4559" w:rsidRDefault="00982125" w:rsidP="00982125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1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客户端</w:t>
      </w:r>
      <w:r w:rsidR="000248D4" w:rsidRPr="002F4559">
        <w:rPr>
          <w:rFonts w:eastAsiaTheme="minorEastAsia"/>
          <w:sz w:val="24"/>
        </w:rPr>
        <w:t xml:space="preserve">  </w:t>
      </w:r>
    </w:p>
    <w:p w:rsidR="0060690D" w:rsidRPr="002F4559" w:rsidRDefault="000248D4">
      <w:pPr>
        <w:ind w:firstLineChars="300" w:firstLine="7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语言：</w:t>
      </w:r>
      <w:r w:rsidRPr="002F4559">
        <w:rPr>
          <w:rFonts w:eastAsiaTheme="minorEastAsia"/>
          <w:sz w:val="24"/>
        </w:rPr>
        <w:t>Javascript, html, CSS</w:t>
      </w:r>
    </w:p>
    <w:p w:rsidR="0060690D" w:rsidRPr="002F4559" w:rsidRDefault="000248D4">
      <w:pPr>
        <w:ind w:left="44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 xml:space="preserve">  </w:t>
      </w:r>
      <w:r w:rsidRPr="002F4559">
        <w:rPr>
          <w:rFonts w:eastAsiaTheme="minorEastAsia"/>
          <w:sz w:val="24"/>
        </w:rPr>
        <w:t>开发框架：基于</w:t>
      </w:r>
      <w:r w:rsidRPr="002F4559">
        <w:rPr>
          <w:rFonts w:eastAsiaTheme="minorEastAsia"/>
          <w:sz w:val="24"/>
        </w:rPr>
        <w:t>Vue.js</w:t>
      </w:r>
      <w:r w:rsidRPr="002F4559">
        <w:rPr>
          <w:rFonts w:eastAsiaTheme="minorEastAsia"/>
          <w:sz w:val="24"/>
        </w:rPr>
        <w:t>的通用应用框架</w:t>
      </w:r>
      <w:r w:rsidRPr="002F4559">
        <w:rPr>
          <w:rFonts w:eastAsiaTheme="minorEastAsia"/>
          <w:sz w:val="24"/>
        </w:rPr>
        <w:t>Nuxt.js</w:t>
      </w:r>
    </w:p>
    <w:p w:rsidR="0060690D" w:rsidRPr="002F4559" w:rsidRDefault="0014655D" w:rsidP="0014655D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2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服务器端</w:t>
      </w:r>
    </w:p>
    <w:p w:rsidR="0060690D" w:rsidRPr="002F4559" w:rsidRDefault="000248D4">
      <w:pPr>
        <w:ind w:left="44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 xml:space="preserve">  </w:t>
      </w:r>
      <w:r w:rsidRPr="002F4559">
        <w:rPr>
          <w:rFonts w:eastAsiaTheme="minorEastAsia"/>
          <w:sz w:val="24"/>
        </w:rPr>
        <w:t>语言：</w:t>
      </w:r>
      <w:r w:rsidRPr="002F4559">
        <w:rPr>
          <w:rFonts w:eastAsiaTheme="minorEastAsia"/>
          <w:sz w:val="24"/>
        </w:rPr>
        <w:t>Java, Python</w:t>
      </w:r>
    </w:p>
    <w:p w:rsidR="0060690D" w:rsidRPr="002F4559" w:rsidRDefault="000248D4">
      <w:pPr>
        <w:ind w:left="44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 xml:space="preserve">  </w:t>
      </w:r>
      <w:r w:rsidRPr="002F4559">
        <w:rPr>
          <w:rFonts w:eastAsiaTheme="minorEastAsia"/>
          <w:sz w:val="24"/>
        </w:rPr>
        <w:t>开发框架：</w:t>
      </w:r>
      <w:r w:rsidRPr="002F4559">
        <w:rPr>
          <w:rFonts w:eastAsiaTheme="minorEastAsia"/>
          <w:sz w:val="24"/>
        </w:rPr>
        <w:t>Express+Node</w:t>
      </w:r>
      <w:r w:rsidRPr="002F4559">
        <w:rPr>
          <w:rFonts w:eastAsiaTheme="minorEastAsia"/>
          <w:sz w:val="24"/>
        </w:rPr>
        <w:t>支持</w:t>
      </w:r>
    </w:p>
    <w:p w:rsidR="0060690D" w:rsidRPr="002F4559" w:rsidRDefault="000248D4">
      <w:pPr>
        <w:ind w:left="44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 xml:space="preserve">  </w:t>
      </w:r>
      <w:r w:rsidRPr="002F4559">
        <w:rPr>
          <w:rFonts w:eastAsiaTheme="minorEastAsia"/>
          <w:sz w:val="24"/>
        </w:rPr>
        <w:t>数据库：</w:t>
      </w:r>
      <w:r w:rsidRPr="002F4559">
        <w:rPr>
          <w:rFonts w:eastAsiaTheme="minorEastAsia"/>
          <w:sz w:val="24"/>
        </w:rPr>
        <w:t>MongoDB</w:t>
      </w:r>
    </w:p>
    <w:p w:rsidR="0060690D" w:rsidRPr="002F4559" w:rsidRDefault="00D32427" w:rsidP="00D32427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lastRenderedPageBreak/>
        <w:t>（</w:t>
      </w:r>
      <w:r>
        <w:rPr>
          <w:rFonts w:eastAsiaTheme="minorEastAsia" w:hint="eastAsia"/>
          <w:sz w:val="24"/>
        </w:rPr>
        <w:t>3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爬虫脚本</w:t>
      </w:r>
    </w:p>
    <w:p w:rsidR="0060690D" w:rsidRPr="002F4559" w:rsidRDefault="000248D4">
      <w:pPr>
        <w:ind w:left="44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 xml:space="preserve">  </w:t>
      </w:r>
      <w:r w:rsidRPr="002F4559">
        <w:rPr>
          <w:rFonts w:eastAsiaTheme="minorEastAsia"/>
          <w:sz w:val="24"/>
        </w:rPr>
        <w:t>语言：</w:t>
      </w:r>
      <w:r w:rsidRPr="002F4559">
        <w:rPr>
          <w:rFonts w:eastAsiaTheme="minorEastAsia"/>
          <w:sz w:val="24"/>
        </w:rPr>
        <w:t>Python</w:t>
      </w:r>
    </w:p>
    <w:p w:rsidR="0060690D" w:rsidRPr="002F4559" w:rsidRDefault="0060690D">
      <w:pPr>
        <w:ind w:firstLineChars="100" w:firstLine="241"/>
        <w:rPr>
          <w:rFonts w:eastAsiaTheme="minorEastAsia"/>
          <w:b/>
          <w:bCs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9" w:name="_Toc518845457"/>
      <w:r w:rsidRPr="002F4559">
        <w:rPr>
          <w:rFonts w:eastAsiaTheme="minorEastAsia"/>
          <w:b/>
          <w:bCs/>
          <w:sz w:val="24"/>
        </w:rPr>
        <w:t>2.3</w:t>
      </w:r>
      <w:r w:rsidRPr="002F4559">
        <w:rPr>
          <w:rFonts w:eastAsiaTheme="minorEastAsia"/>
          <w:b/>
          <w:bCs/>
          <w:sz w:val="24"/>
        </w:rPr>
        <w:t>系统功能</w:t>
      </w:r>
      <w:bookmarkEnd w:id="9"/>
    </w:p>
    <w:p w:rsidR="0060690D" w:rsidRDefault="0039112F" w:rsidP="00BC1978">
      <w:pPr>
        <w:jc w:val="center"/>
        <w:rPr>
          <w:rFonts w:eastAsiaTheme="minorEastAsia"/>
          <w:b/>
          <w:bCs/>
          <w:sz w:val="24"/>
        </w:rPr>
      </w:pPr>
      <w:r>
        <w:rPr>
          <w:noProof/>
        </w:rPr>
        <w:drawing>
          <wp:inline distT="0" distB="0" distL="0" distR="0" wp14:anchorId="163F2F5B" wp14:editId="11086498">
            <wp:extent cx="4839119" cy="303302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2F" w:rsidRDefault="0039112F" w:rsidP="00BC1978">
      <w:pPr>
        <w:jc w:val="center"/>
        <w:rPr>
          <w:rFonts w:eastAsiaTheme="minorEastAsia"/>
          <w:b/>
          <w:bCs/>
          <w:sz w:val="24"/>
        </w:rPr>
      </w:pPr>
      <w:r>
        <w:rPr>
          <w:noProof/>
        </w:rPr>
        <w:drawing>
          <wp:inline distT="0" distB="0" distL="0" distR="0" wp14:anchorId="4C08A5E5" wp14:editId="02D11032">
            <wp:extent cx="4877223" cy="4054191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2F" w:rsidRDefault="0039112F" w:rsidP="00BC1978">
      <w:pPr>
        <w:jc w:val="center"/>
        <w:rPr>
          <w:rFonts w:eastAsiaTheme="minorEastAsia"/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3A79EB9" wp14:editId="4080F54D">
            <wp:extent cx="3185436" cy="200423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2F" w:rsidRDefault="0039112F" w:rsidP="00BC1978">
      <w:pPr>
        <w:jc w:val="center"/>
        <w:rPr>
          <w:rFonts w:eastAsiaTheme="minorEastAsia"/>
          <w:b/>
          <w:bCs/>
          <w:sz w:val="24"/>
        </w:rPr>
      </w:pPr>
      <w:r>
        <w:rPr>
          <w:noProof/>
        </w:rPr>
        <w:drawing>
          <wp:inline distT="0" distB="0" distL="0" distR="0" wp14:anchorId="0B3FCEB3" wp14:editId="29E9650C">
            <wp:extent cx="3345470" cy="230906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2F" w:rsidRPr="002F4559" w:rsidRDefault="0039112F" w:rsidP="00BC1978">
      <w:pPr>
        <w:jc w:val="center"/>
        <w:rPr>
          <w:rFonts w:eastAsiaTheme="minorEastAsia"/>
          <w:b/>
          <w:bCs/>
          <w:sz w:val="24"/>
        </w:rPr>
      </w:pPr>
      <w:r>
        <w:rPr>
          <w:noProof/>
        </w:rPr>
        <w:drawing>
          <wp:inline distT="0" distB="0" distL="0" distR="0" wp14:anchorId="3A4F8950" wp14:editId="185382F4">
            <wp:extent cx="4846740" cy="2568163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ind w:firstLineChars="100" w:firstLine="241"/>
        <w:rPr>
          <w:rFonts w:eastAsiaTheme="minorEastAsia"/>
          <w:b/>
          <w:bCs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10" w:name="_Toc518845458"/>
      <w:r w:rsidRPr="002F4559">
        <w:rPr>
          <w:rFonts w:eastAsiaTheme="minorEastAsia"/>
          <w:b/>
          <w:bCs/>
          <w:sz w:val="24"/>
        </w:rPr>
        <w:t>2.4</w:t>
      </w:r>
      <w:r w:rsidRPr="002F4559">
        <w:rPr>
          <w:rFonts w:eastAsiaTheme="minorEastAsia"/>
          <w:b/>
          <w:bCs/>
          <w:sz w:val="24"/>
        </w:rPr>
        <w:t>系统性能</w:t>
      </w:r>
      <w:bookmarkEnd w:id="10"/>
    </w:p>
    <w:p w:rsidR="0060690D" w:rsidRPr="002F4559" w:rsidRDefault="00BD517C" w:rsidP="00BD517C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1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满足系统运行速度性能指标：排序访问执行时间</w:t>
      </w:r>
      <w:r w:rsidR="000248D4" w:rsidRPr="002F4559">
        <w:rPr>
          <w:rFonts w:eastAsiaTheme="minorEastAsia"/>
          <w:sz w:val="24"/>
        </w:rPr>
        <w:t xml:space="preserve"> &lt; 10s </w:t>
      </w:r>
      <w:r w:rsidR="000248D4" w:rsidRPr="002F4559">
        <w:rPr>
          <w:rFonts w:eastAsiaTheme="minorEastAsia"/>
          <w:sz w:val="24"/>
        </w:rPr>
        <w:t>；其他访问执行时间</w:t>
      </w:r>
      <w:r w:rsidR="000248D4" w:rsidRPr="002F4559">
        <w:rPr>
          <w:rFonts w:eastAsiaTheme="minorEastAsia"/>
          <w:sz w:val="24"/>
        </w:rPr>
        <w:t xml:space="preserve"> &lt; 5s</w:t>
      </w:r>
    </w:p>
    <w:p w:rsidR="0060690D" w:rsidRPr="002F4559" w:rsidRDefault="003145F6" w:rsidP="003145F6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2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保证电影票房等数据的时效性和完整性</w:t>
      </w:r>
    </w:p>
    <w:p w:rsidR="0060690D" w:rsidRPr="002F4559" w:rsidRDefault="00807FD2" w:rsidP="00807FD2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3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系统性能的设计应融入到系统设计的方方面面，如架构选择、服务器选择等。</w:t>
      </w:r>
    </w:p>
    <w:p w:rsidR="0060690D" w:rsidRPr="002F4559" w:rsidRDefault="0060690D" w:rsidP="003F1660">
      <w:pPr>
        <w:rPr>
          <w:rFonts w:eastAsiaTheme="minorEastAsia"/>
          <w:b/>
          <w:bCs/>
          <w:sz w:val="24"/>
        </w:rPr>
      </w:pPr>
    </w:p>
    <w:p w:rsidR="0060690D" w:rsidRPr="002F4559" w:rsidRDefault="005E2375" w:rsidP="00681DF2">
      <w:pPr>
        <w:jc w:val="left"/>
        <w:outlineLvl w:val="0"/>
        <w:rPr>
          <w:rFonts w:eastAsiaTheme="minorEastAsia"/>
          <w:b/>
          <w:bCs/>
          <w:sz w:val="24"/>
        </w:rPr>
      </w:pPr>
      <w:bookmarkStart w:id="11" w:name="_Toc518845459"/>
      <w:r>
        <w:rPr>
          <w:rFonts w:eastAsiaTheme="minorEastAsia" w:hint="eastAsia"/>
          <w:b/>
          <w:bCs/>
          <w:sz w:val="24"/>
        </w:rPr>
        <w:lastRenderedPageBreak/>
        <w:t>3</w:t>
      </w:r>
      <w:r>
        <w:rPr>
          <w:rFonts w:eastAsiaTheme="minorEastAsia"/>
          <w:b/>
          <w:bCs/>
          <w:sz w:val="24"/>
        </w:rPr>
        <w:t xml:space="preserve">. </w:t>
      </w:r>
      <w:r w:rsidR="000248D4" w:rsidRPr="002F4559">
        <w:rPr>
          <w:rFonts w:eastAsiaTheme="minorEastAsia"/>
          <w:b/>
          <w:bCs/>
          <w:sz w:val="24"/>
        </w:rPr>
        <w:t>运行环境</w:t>
      </w:r>
      <w:bookmarkEnd w:id="11"/>
    </w:p>
    <w:p w:rsidR="0060690D" w:rsidRPr="002F4559" w:rsidRDefault="00C15C97" w:rsidP="00787E4B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 w:rsidR="000248D4" w:rsidRPr="002F4559">
        <w:rPr>
          <w:rFonts w:eastAsiaTheme="minorEastAsia"/>
          <w:sz w:val="24"/>
        </w:rPr>
        <w:t>1</w:t>
      </w:r>
      <w:r w:rsidR="000248D4" w:rsidRPr="002F4559">
        <w:rPr>
          <w:rFonts w:eastAsiaTheme="minorEastAsia"/>
          <w:sz w:val="24"/>
        </w:rPr>
        <w:t>）硬件</w:t>
      </w:r>
    </w:p>
    <w:tbl>
      <w:tblPr>
        <w:tblStyle w:val="a3"/>
        <w:tblW w:w="7286" w:type="dxa"/>
        <w:tblInd w:w="523" w:type="dxa"/>
        <w:tblLayout w:type="fixed"/>
        <w:tblLook w:val="04A0" w:firstRow="1" w:lastRow="0" w:firstColumn="1" w:lastColumn="0" w:noHBand="0" w:noVBand="1"/>
      </w:tblPr>
      <w:tblGrid>
        <w:gridCol w:w="1593"/>
        <w:gridCol w:w="3171"/>
        <w:gridCol w:w="2522"/>
      </w:tblGrid>
      <w:tr w:rsidR="0060690D" w:rsidRPr="002F4559">
        <w:trPr>
          <w:trHeight w:val="311"/>
        </w:trPr>
        <w:tc>
          <w:tcPr>
            <w:tcW w:w="1593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参数</w:t>
            </w:r>
            <w:r w:rsidRPr="002F4559">
              <w:rPr>
                <w:rFonts w:eastAsiaTheme="minorEastAsia"/>
                <w:kern w:val="0"/>
                <w:sz w:val="24"/>
              </w:rPr>
              <w:t>\</w:t>
            </w:r>
            <w:r w:rsidRPr="002F4559">
              <w:rPr>
                <w:rFonts w:eastAsiaTheme="minorEastAsia"/>
                <w:kern w:val="0"/>
                <w:sz w:val="24"/>
              </w:rPr>
              <w:t>操作系统</w:t>
            </w:r>
          </w:p>
        </w:tc>
        <w:tc>
          <w:tcPr>
            <w:tcW w:w="3171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CentOS 7.4 64</w:t>
            </w:r>
            <w:r w:rsidRPr="002F4559">
              <w:rPr>
                <w:rFonts w:eastAsiaTheme="minorEastAsia"/>
                <w:kern w:val="0"/>
                <w:sz w:val="24"/>
              </w:rPr>
              <w:t>位</w:t>
            </w:r>
          </w:p>
        </w:tc>
        <w:tc>
          <w:tcPr>
            <w:tcW w:w="2522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Windows10 64</w:t>
            </w:r>
            <w:r w:rsidRPr="002F4559">
              <w:rPr>
                <w:rFonts w:eastAsiaTheme="minorEastAsia"/>
                <w:kern w:val="0"/>
                <w:sz w:val="24"/>
              </w:rPr>
              <w:t>位专业版</w:t>
            </w:r>
          </w:p>
        </w:tc>
      </w:tr>
      <w:tr w:rsidR="0060690D" w:rsidRPr="002F4559">
        <w:trPr>
          <w:trHeight w:val="296"/>
        </w:trPr>
        <w:tc>
          <w:tcPr>
            <w:tcW w:w="1593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CPU</w:t>
            </w:r>
          </w:p>
        </w:tc>
        <w:tc>
          <w:tcPr>
            <w:tcW w:w="3171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1</w:t>
            </w:r>
            <w:r w:rsidRPr="002F4559">
              <w:rPr>
                <w:rFonts w:eastAsiaTheme="minorEastAsia"/>
                <w:kern w:val="0"/>
                <w:sz w:val="24"/>
              </w:rPr>
              <w:t>核</w:t>
            </w:r>
          </w:p>
        </w:tc>
        <w:tc>
          <w:tcPr>
            <w:tcW w:w="2522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4</w:t>
            </w:r>
            <w:r w:rsidRPr="002F4559">
              <w:rPr>
                <w:rFonts w:eastAsiaTheme="minorEastAsia"/>
                <w:kern w:val="0"/>
                <w:sz w:val="24"/>
              </w:rPr>
              <w:t>核</w:t>
            </w:r>
          </w:p>
        </w:tc>
      </w:tr>
      <w:tr w:rsidR="0060690D" w:rsidRPr="002F4559">
        <w:trPr>
          <w:trHeight w:val="311"/>
        </w:trPr>
        <w:tc>
          <w:tcPr>
            <w:tcW w:w="1593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内存</w:t>
            </w:r>
          </w:p>
        </w:tc>
        <w:tc>
          <w:tcPr>
            <w:tcW w:w="3171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1GB</w:t>
            </w:r>
          </w:p>
        </w:tc>
        <w:tc>
          <w:tcPr>
            <w:tcW w:w="2522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8GB</w:t>
            </w:r>
          </w:p>
        </w:tc>
      </w:tr>
      <w:tr w:rsidR="0060690D" w:rsidRPr="002F4559">
        <w:trPr>
          <w:trHeight w:val="296"/>
        </w:trPr>
        <w:tc>
          <w:tcPr>
            <w:tcW w:w="1593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网卡</w:t>
            </w:r>
          </w:p>
        </w:tc>
        <w:tc>
          <w:tcPr>
            <w:tcW w:w="3171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弹性网卡</w:t>
            </w:r>
          </w:p>
        </w:tc>
        <w:tc>
          <w:tcPr>
            <w:tcW w:w="2522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Realtek PCIe GBE Family Controller</w:t>
            </w:r>
          </w:p>
        </w:tc>
      </w:tr>
      <w:tr w:rsidR="0060690D" w:rsidRPr="002F4559">
        <w:trPr>
          <w:trHeight w:val="311"/>
        </w:trPr>
        <w:tc>
          <w:tcPr>
            <w:tcW w:w="1593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IP</w:t>
            </w:r>
            <w:r w:rsidRPr="002F4559">
              <w:rPr>
                <w:rFonts w:eastAsiaTheme="minorEastAsia"/>
                <w:kern w:val="0"/>
                <w:sz w:val="24"/>
              </w:rPr>
              <w:t>地址</w:t>
            </w:r>
          </w:p>
        </w:tc>
        <w:tc>
          <w:tcPr>
            <w:tcW w:w="3171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120.77.37.156(</w:t>
            </w:r>
            <w:r w:rsidRPr="002F4559">
              <w:rPr>
                <w:rFonts w:eastAsiaTheme="minorEastAsia"/>
                <w:kern w:val="0"/>
                <w:sz w:val="24"/>
              </w:rPr>
              <w:t>公网</w:t>
            </w:r>
            <w:r w:rsidRPr="002F4559">
              <w:rPr>
                <w:rFonts w:eastAsiaTheme="minorEastAsia"/>
                <w:kern w:val="0"/>
                <w:sz w:val="24"/>
              </w:rPr>
              <w:t>)</w:t>
            </w:r>
          </w:p>
        </w:tc>
        <w:tc>
          <w:tcPr>
            <w:tcW w:w="2522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120.236.174.170(</w:t>
            </w:r>
            <w:r w:rsidRPr="002F4559">
              <w:rPr>
                <w:rFonts w:eastAsiaTheme="minorEastAsia"/>
                <w:kern w:val="0"/>
                <w:sz w:val="24"/>
              </w:rPr>
              <w:t>公网</w:t>
            </w:r>
            <w:r w:rsidRPr="002F4559">
              <w:rPr>
                <w:rFonts w:eastAsiaTheme="minorEastAsia"/>
                <w:kern w:val="0"/>
                <w:sz w:val="24"/>
              </w:rPr>
              <w:t>)</w:t>
            </w:r>
          </w:p>
        </w:tc>
      </w:tr>
      <w:tr w:rsidR="0060690D" w:rsidRPr="002F4559">
        <w:trPr>
          <w:trHeight w:val="1227"/>
        </w:trPr>
        <w:tc>
          <w:tcPr>
            <w:tcW w:w="1593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网络配置</w:t>
            </w:r>
          </w:p>
        </w:tc>
        <w:tc>
          <w:tcPr>
            <w:tcW w:w="3171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添加安全组规则，入方向添加</w:t>
            </w:r>
            <w:r w:rsidRPr="002F4559">
              <w:rPr>
                <w:rFonts w:eastAsiaTheme="minorEastAsia"/>
                <w:kern w:val="0"/>
                <w:sz w:val="24"/>
              </w:rPr>
              <w:t>TCP/HTTP/HTTPS</w:t>
            </w:r>
            <w:r w:rsidRPr="002F4559">
              <w:rPr>
                <w:rFonts w:eastAsiaTheme="minorEastAsia"/>
                <w:kern w:val="0"/>
                <w:sz w:val="24"/>
              </w:rPr>
              <w:t>的</w:t>
            </w:r>
            <w:r w:rsidRPr="002F4559">
              <w:rPr>
                <w:rFonts w:eastAsiaTheme="minorEastAsia"/>
                <w:kern w:val="0"/>
                <w:sz w:val="24"/>
              </w:rPr>
              <w:t>80</w:t>
            </w:r>
            <w:r w:rsidRPr="002F4559">
              <w:rPr>
                <w:rFonts w:eastAsiaTheme="minorEastAsia"/>
                <w:kern w:val="0"/>
                <w:sz w:val="24"/>
              </w:rPr>
              <w:t>端口</w:t>
            </w:r>
            <w:r w:rsidRPr="002F4559">
              <w:rPr>
                <w:rFonts w:eastAsiaTheme="minorEastAsia"/>
                <w:kern w:val="0"/>
                <w:sz w:val="24"/>
              </w:rPr>
              <w:t>;</w:t>
            </w:r>
            <w:r w:rsidRPr="002F4559">
              <w:rPr>
                <w:rFonts w:eastAsiaTheme="minorEastAsia"/>
                <w:kern w:val="0"/>
                <w:sz w:val="24"/>
              </w:rPr>
              <w:t>如果在服务器端配置</w:t>
            </w:r>
            <w:r w:rsidRPr="002F4559">
              <w:rPr>
                <w:rFonts w:eastAsiaTheme="minorEastAsia"/>
                <w:kern w:val="0"/>
                <w:sz w:val="24"/>
              </w:rPr>
              <w:t>Mongodb</w:t>
            </w:r>
            <w:r w:rsidRPr="002F4559">
              <w:rPr>
                <w:rFonts w:eastAsiaTheme="minorEastAsia"/>
                <w:kern w:val="0"/>
                <w:sz w:val="24"/>
              </w:rPr>
              <w:t>数据库，还需开放</w:t>
            </w:r>
            <w:r w:rsidRPr="002F4559">
              <w:rPr>
                <w:rFonts w:eastAsiaTheme="minorEastAsia"/>
                <w:kern w:val="0"/>
                <w:sz w:val="24"/>
              </w:rPr>
              <w:t>TCP</w:t>
            </w:r>
            <w:r w:rsidRPr="002F4559">
              <w:rPr>
                <w:rFonts w:eastAsiaTheme="minorEastAsia"/>
                <w:kern w:val="0"/>
                <w:sz w:val="24"/>
              </w:rPr>
              <w:t>的</w:t>
            </w:r>
            <w:r w:rsidRPr="002F4559">
              <w:rPr>
                <w:rFonts w:eastAsiaTheme="minorEastAsia"/>
                <w:kern w:val="0"/>
                <w:sz w:val="24"/>
              </w:rPr>
              <w:t>27017</w:t>
            </w:r>
            <w:r w:rsidRPr="002F4559">
              <w:rPr>
                <w:rFonts w:eastAsiaTheme="minorEastAsia"/>
                <w:kern w:val="0"/>
                <w:sz w:val="24"/>
              </w:rPr>
              <w:t>端口</w:t>
            </w:r>
          </w:p>
        </w:tc>
        <w:tc>
          <w:tcPr>
            <w:tcW w:w="2522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只进行本地开发测试，无需进行网络配置</w:t>
            </w:r>
          </w:p>
        </w:tc>
      </w:tr>
      <w:tr w:rsidR="0060690D" w:rsidRPr="002F4559">
        <w:trPr>
          <w:trHeight w:val="311"/>
        </w:trPr>
        <w:tc>
          <w:tcPr>
            <w:tcW w:w="1593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作用</w:t>
            </w:r>
          </w:p>
        </w:tc>
        <w:tc>
          <w:tcPr>
            <w:tcW w:w="3171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部署为系统应用服务器</w:t>
            </w:r>
          </w:p>
        </w:tc>
        <w:tc>
          <w:tcPr>
            <w:tcW w:w="2522" w:type="dxa"/>
          </w:tcPr>
          <w:p w:rsidR="0060690D" w:rsidRPr="002F4559" w:rsidRDefault="000248D4">
            <w:pPr>
              <w:rPr>
                <w:rFonts w:eastAsiaTheme="minorEastAsia"/>
                <w:kern w:val="0"/>
                <w:sz w:val="24"/>
              </w:rPr>
            </w:pPr>
            <w:r w:rsidRPr="002F4559">
              <w:rPr>
                <w:rFonts w:eastAsiaTheme="minorEastAsia"/>
                <w:kern w:val="0"/>
                <w:sz w:val="24"/>
              </w:rPr>
              <w:t>只进行本地测试</w:t>
            </w:r>
          </w:p>
        </w:tc>
      </w:tr>
    </w:tbl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A0051B" w:rsidP="00A0051B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 w:rsidR="000248D4" w:rsidRPr="002F4559">
        <w:rPr>
          <w:rFonts w:eastAsiaTheme="minorEastAsia"/>
          <w:sz w:val="24"/>
        </w:rPr>
        <w:t>2</w:t>
      </w:r>
      <w:r w:rsidR="000248D4" w:rsidRPr="002F4559">
        <w:rPr>
          <w:rFonts w:eastAsiaTheme="minorEastAsia"/>
          <w:sz w:val="24"/>
        </w:rPr>
        <w:t>）软件</w:t>
      </w:r>
    </w:p>
    <w:p w:rsidR="0060690D" w:rsidRDefault="000248D4" w:rsidP="001D4E5D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Node</w:t>
      </w:r>
      <w:r w:rsidRPr="002F4559">
        <w:rPr>
          <w:rFonts w:eastAsiaTheme="minorEastAsia"/>
          <w:sz w:val="24"/>
        </w:rPr>
        <w:t>、</w:t>
      </w:r>
      <w:r w:rsidRPr="002F4559">
        <w:rPr>
          <w:rFonts w:eastAsiaTheme="minorEastAsia"/>
          <w:sz w:val="24"/>
        </w:rPr>
        <w:t>pm2</w:t>
      </w:r>
      <w:r w:rsidRPr="002F4559">
        <w:rPr>
          <w:rFonts w:eastAsiaTheme="minorEastAsia"/>
          <w:sz w:val="24"/>
        </w:rPr>
        <w:t>、</w:t>
      </w:r>
      <w:r w:rsidRPr="002F4559">
        <w:rPr>
          <w:rFonts w:eastAsiaTheme="minorEastAsia"/>
          <w:sz w:val="24"/>
        </w:rPr>
        <w:t>MongoDB</w:t>
      </w:r>
      <w:r w:rsidRPr="002F4559">
        <w:rPr>
          <w:rFonts w:eastAsiaTheme="minorEastAsia"/>
          <w:sz w:val="24"/>
        </w:rPr>
        <w:t>、浏览器</w:t>
      </w:r>
    </w:p>
    <w:p w:rsidR="001D4E5D" w:rsidRDefault="001D4E5D" w:rsidP="001D4E5D">
      <w:pPr>
        <w:ind w:firstLine="420"/>
        <w:rPr>
          <w:rFonts w:eastAsiaTheme="minorEastAsia"/>
          <w:sz w:val="24"/>
        </w:rPr>
      </w:pPr>
    </w:p>
    <w:p w:rsidR="001D4E5D" w:rsidRPr="001D4E5D" w:rsidRDefault="001D4E5D" w:rsidP="001D4E5D">
      <w:pPr>
        <w:ind w:firstLine="420"/>
        <w:rPr>
          <w:rFonts w:eastAsiaTheme="minorEastAsia"/>
          <w:sz w:val="24"/>
        </w:rPr>
      </w:pPr>
    </w:p>
    <w:p w:rsidR="0060690D" w:rsidRPr="002F4559" w:rsidRDefault="000248D4" w:rsidP="00681DF2">
      <w:pPr>
        <w:jc w:val="left"/>
        <w:outlineLvl w:val="0"/>
        <w:rPr>
          <w:rFonts w:eastAsiaTheme="minorEastAsia"/>
          <w:b/>
          <w:bCs/>
          <w:sz w:val="24"/>
        </w:rPr>
      </w:pPr>
      <w:bookmarkStart w:id="12" w:name="_Toc518845460"/>
      <w:r w:rsidRPr="002F4559">
        <w:rPr>
          <w:rFonts w:eastAsiaTheme="minorEastAsia"/>
          <w:b/>
          <w:bCs/>
          <w:sz w:val="24"/>
        </w:rPr>
        <w:t>4</w:t>
      </w:r>
      <w:r w:rsidRPr="002F4559">
        <w:rPr>
          <w:rFonts w:eastAsiaTheme="minorEastAsia"/>
          <w:b/>
          <w:bCs/>
          <w:sz w:val="24"/>
        </w:rPr>
        <w:t>外部因素</w:t>
      </w:r>
      <w:bookmarkEnd w:id="12"/>
      <w:r w:rsidRPr="002F4559">
        <w:rPr>
          <w:rFonts w:eastAsiaTheme="minorEastAsia"/>
          <w:b/>
          <w:bCs/>
          <w:sz w:val="24"/>
        </w:rPr>
        <w:tab/>
      </w: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13" w:name="_Toc518845461"/>
      <w:r w:rsidRPr="002F4559">
        <w:rPr>
          <w:rFonts w:eastAsiaTheme="minorEastAsia"/>
          <w:b/>
          <w:bCs/>
          <w:sz w:val="24"/>
        </w:rPr>
        <w:t>4.1</w:t>
      </w:r>
      <w:r w:rsidRPr="002F4559">
        <w:rPr>
          <w:rFonts w:eastAsiaTheme="minorEastAsia"/>
          <w:b/>
          <w:bCs/>
          <w:sz w:val="24"/>
        </w:rPr>
        <w:t>存在的应用软件</w:t>
      </w:r>
      <w:bookmarkEnd w:id="13"/>
    </w:p>
    <w:p w:rsidR="0060690D" w:rsidRPr="00567193" w:rsidRDefault="00567193">
      <w:pPr>
        <w:ind w:firstLineChars="100" w:firstLine="240"/>
        <w:rPr>
          <w:rFonts w:eastAsiaTheme="minorEastAsia"/>
          <w:bCs/>
          <w:sz w:val="24"/>
        </w:rPr>
      </w:pPr>
      <w:r w:rsidRPr="00567193">
        <w:rPr>
          <w:rFonts w:eastAsiaTheme="minorEastAsia" w:hint="eastAsia"/>
          <w:bCs/>
          <w:sz w:val="24"/>
        </w:rPr>
        <w:t>Ch</w:t>
      </w:r>
      <w:r w:rsidRPr="00567193">
        <w:rPr>
          <w:rFonts w:eastAsiaTheme="minorEastAsia"/>
          <w:bCs/>
          <w:sz w:val="24"/>
        </w:rPr>
        <w:t>rome</w:t>
      </w:r>
      <w:r>
        <w:rPr>
          <w:rFonts w:eastAsiaTheme="minorEastAsia" w:hint="eastAsia"/>
          <w:bCs/>
          <w:sz w:val="24"/>
        </w:rPr>
        <w:t>浏览器，</w:t>
      </w:r>
      <w:r>
        <w:rPr>
          <w:rFonts w:eastAsiaTheme="minorEastAsia" w:hint="eastAsia"/>
          <w:bCs/>
          <w:sz w:val="24"/>
        </w:rPr>
        <w:t>n</w:t>
      </w:r>
      <w:r>
        <w:rPr>
          <w:rFonts w:eastAsiaTheme="minorEastAsia"/>
          <w:bCs/>
          <w:sz w:val="24"/>
        </w:rPr>
        <w:t>ode.js</w:t>
      </w:r>
      <w:r>
        <w:rPr>
          <w:rFonts w:eastAsiaTheme="minorEastAsia" w:hint="eastAsia"/>
          <w:bCs/>
          <w:sz w:val="24"/>
        </w:rPr>
        <w:t>，</w:t>
      </w:r>
      <w:r>
        <w:rPr>
          <w:rFonts w:eastAsiaTheme="minorEastAsia" w:hint="eastAsia"/>
          <w:bCs/>
          <w:sz w:val="24"/>
        </w:rPr>
        <w:t>Mo</w:t>
      </w:r>
      <w:r>
        <w:rPr>
          <w:rFonts w:eastAsiaTheme="minorEastAsia"/>
          <w:bCs/>
          <w:sz w:val="24"/>
        </w:rPr>
        <w:t>ngoDB</w:t>
      </w:r>
      <w:r>
        <w:rPr>
          <w:rFonts w:eastAsiaTheme="minorEastAsia" w:hint="eastAsia"/>
          <w:bCs/>
          <w:sz w:val="24"/>
        </w:rPr>
        <w:t>。</w:t>
      </w:r>
    </w:p>
    <w:p w:rsidR="0060690D" w:rsidRPr="002F4559" w:rsidRDefault="0060690D">
      <w:pPr>
        <w:ind w:firstLineChars="100" w:firstLine="241"/>
        <w:rPr>
          <w:rFonts w:eastAsiaTheme="minorEastAsia"/>
          <w:b/>
          <w:bCs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14" w:name="_Toc518845462"/>
      <w:r w:rsidRPr="002F4559">
        <w:rPr>
          <w:rFonts w:eastAsiaTheme="minorEastAsia"/>
          <w:b/>
          <w:bCs/>
          <w:sz w:val="24"/>
        </w:rPr>
        <w:t>4.2</w:t>
      </w:r>
      <w:r w:rsidRPr="002F4559">
        <w:rPr>
          <w:rFonts w:eastAsiaTheme="minorEastAsia"/>
          <w:b/>
          <w:bCs/>
          <w:sz w:val="24"/>
        </w:rPr>
        <w:t>第三方应用软件</w:t>
      </w:r>
      <w:bookmarkEnd w:id="14"/>
    </w:p>
    <w:p w:rsidR="0060690D" w:rsidRPr="00130E69" w:rsidRDefault="00C836FB">
      <w:pPr>
        <w:ind w:firstLineChars="100" w:firstLine="240"/>
        <w:rPr>
          <w:rFonts w:eastAsiaTheme="minorEastAsia"/>
          <w:bCs/>
          <w:sz w:val="24"/>
        </w:rPr>
      </w:pPr>
      <w:r w:rsidRPr="00130E69">
        <w:rPr>
          <w:rFonts w:eastAsiaTheme="minorEastAsia" w:hint="eastAsia"/>
          <w:bCs/>
          <w:sz w:val="24"/>
        </w:rPr>
        <w:t>无。</w:t>
      </w:r>
    </w:p>
    <w:p w:rsidR="0060690D" w:rsidRPr="002F4559" w:rsidRDefault="0060690D">
      <w:pPr>
        <w:ind w:firstLineChars="100" w:firstLine="241"/>
        <w:rPr>
          <w:rFonts w:eastAsiaTheme="minorEastAsia"/>
          <w:b/>
          <w:bCs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15" w:name="_Toc518845463"/>
      <w:r w:rsidRPr="002F4559">
        <w:rPr>
          <w:rFonts w:eastAsiaTheme="minorEastAsia"/>
          <w:b/>
          <w:bCs/>
          <w:sz w:val="24"/>
        </w:rPr>
        <w:t>4.3</w:t>
      </w:r>
      <w:r w:rsidRPr="002F4559">
        <w:rPr>
          <w:rFonts w:eastAsiaTheme="minorEastAsia"/>
          <w:b/>
          <w:bCs/>
          <w:sz w:val="24"/>
        </w:rPr>
        <w:t>外部技术源</w:t>
      </w:r>
      <w:bookmarkEnd w:id="15"/>
    </w:p>
    <w:p w:rsidR="0060690D" w:rsidRPr="00FA083D" w:rsidRDefault="00557BBB">
      <w:pPr>
        <w:ind w:firstLineChars="100" w:firstLine="240"/>
        <w:rPr>
          <w:rFonts w:eastAsiaTheme="minorEastAsia"/>
          <w:bCs/>
          <w:sz w:val="24"/>
        </w:rPr>
      </w:pPr>
      <w:r w:rsidRPr="00FA083D">
        <w:rPr>
          <w:rFonts w:eastAsiaTheme="minorEastAsia" w:hint="eastAsia"/>
          <w:bCs/>
          <w:sz w:val="24"/>
        </w:rPr>
        <w:t>百度地图</w:t>
      </w:r>
      <w:r w:rsidR="003A34EE">
        <w:rPr>
          <w:rFonts w:eastAsiaTheme="minorEastAsia" w:hint="eastAsia"/>
          <w:bCs/>
          <w:sz w:val="24"/>
        </w:rPr>
        <w:t>接口</w:t>
      </w:r>
      <w:r w:rsidR="0009705A">
        <w:rPr>
          <w:rFonts w:eastAsiaTheme="minorEastAsia" w:hint="eastAsia"/>
          <w:bCs/>
          <w:sz w:val="24"/>
        </w:rPr>
        <w:t>及相关组件</w:t>
      </w:r>
      <w:r w:rsidRPr="00FA083D">
        <w:rPr>
          <w:rFonts w:eastAsiaTheme="minorEastAsia" w:hint="eastAsia"/>
          <w:bCs/>
          <w:sz w:val="24"/>
        </w:rPr>
        <w:t>。</w:t>
      </w:r>
    </w:p>
    <w:p w:rsidR="0060690D" w:rsidRPr="002F4559" w:rsidRDefault="0060690D">
      <w:pPr>
        <w:ind w:firstLineChars="100" w:firstLine="241"/>
        <w:rPr>
          <w:rFonts w:eastAsiaTheme="minorEastAsia"/>
          <w:b/>
          <w:bCs/>
          <w:sz w:val="24"/>
        </w:rPr>
      </w:pPr>
    </w:p>
    <w:p w:rsidR="0060690D" w:rsidRDefault="00361A4B" w:rsidP="00681DF2">
      <w:pPr>
        <w:jc w:val="left"/>
        <w:outlineLvl w:val="0"/>
        <w:rPr>
          <w:rFonts w:eastAsiaTheme="minorEastAsia"/>
          <w:b/>
          <w:bCs/>
          <w:sz w:val="24"/>
        </w:rPr>
      </w:pPr>
      <w:bookmarkStart w:id="16" w:name="_Toc518845464"/>
      <w:r>
        <w:rPr>
          <w:rFonts w:eastAsiaTheme="minorEastAsia" w:hint="eastAsia"/>
          <w:b/>
          <w:bCs/>
          <w:sz w:val="24"/>
        </w:rPr>
        <w:t>5.</w:t>
      </w:r>
      <w:r>
        <w:rPr>
          <w:rFonts w:eastAsiaTheme="minorEastAsia"/>
          <w:b/>
          <w:bCs/>
          <w:sz w:val="24"/>
        </w:rPr>
        <w:t xml:space="preserve"> </w:t>
      </w:r>
      <w:r w:rsidR="000248D4" w:rsidRPr="002F4559">
        <w:rPr>
          <w:rFonts w:eastAsiaTheme="minorEastAsia"/>
          <w:b/>
          <w:bCs/>
          <w:sz w:val="24"/>
        </w:rPr>
        <w:t>技术技能</w:t>
      </w:r>
      <w:bookmarkEnd w:id="16"/>
    </w:p>
    <w:p w:rsidR="00881465" w:rsidRDefault="007B0B26" w:rsidP="007B0B26">
      <w:pPr>
        <w:ind w:firstLine="420"/>
        <w:rPr>
          <w:rFonts w:eastAsiaTheme="minorEastAsia"/>
          <w:bCs/>
          <w:sz w:val="24"/>
        </w:rPr>
      </w:pPr>
      <w:r w:rsidRPr="007B0B26">
        <w:rPr>
          <w:rFonts w:eastAsiaTheme="minorEastAsia" w:hint="eastAsia"/>
          <w:bCs/>
          <w:sz w:val="24"/>
        </w:rPr>
        <w:t>项目管理人员：</w:t>
      </w:r>
      <w:r>
        <w:rPr>
          <w:rFonts w:eastAsiaTheme="minorEastAsia" w:hint="eastAsia"/>
          <w:bCs/>
          <w:sz w:val="24"/>
        </w:rPr>
        <w:t>系统分析与设计相关知识。</w:t>
      </w:r>
    </w:p>
    <w:p w:rsidR="007B0B26" w:rsidRPr="007B0B26" w:rsidRDefault="007B0B26" w:rsidP="007B0B26">
      <w:pPr>
        <w:ind w:firstLine="420"/>
        <w:rPr>
          <w:rFonts w:eastAsiaTheme="minorEastAsia"/>
          <w:bCs/>
          <w:sz w:val="24"/>
        </w:rPr>
      </w:pPr>
      <w:r>
        <w:rPr>
          <w:rFonts w:eastAsiaTheme="minorEastAsia" w:hint="eastAsia"/>
          <w:bCs/>
          <w:sz w:val="24"/>
        </w:rPr>
        <w:t>项目开发人员：前端网页界面设计及编写，采用</w:t>
      </w:r>
      <w:r>
        <w:rPr>
          <w:rFonts w:eastAsiaTheme="minorEastAsia" w:hint="eastAsia"/>
          <w:bCs/>
          <w:sz w:val="24"/>
        </w:rPr>
        <w:t>b</w:t>
      </w:r>
      <w:r>
        <w:rPr>
          <w:rFonts w:eastAsiaTheme="minorEastAsia"/>
          <w:bCs/>
          <w:sz w:val="24"/>
        </w:rPr>
        <w:t>ootstrap-vue</w:t>
      </w:r>
      <w:r>
        <w:rPr>
          <w:rFonts w:eastAsiaTheme="minorEastAsia" w:hint="eastAsia"/>
          <w:bCs/>
          <w:sz w:val="24"/>
        </w:rPr>
        <w:t>框架。后端数据库设计与配置，</w:t>
      </w:r>
      <w:r>
        <w:rPr>
          <w:rFonts w:eastAsiaTheme="minorEastAsia" w:hint="eastAsia"/>
          <w:bCs/>
          <w:sz w:val="24"/>
        </w:rPr>
        <w:t>Mo</w:t>
      </w:r>
      <w:r>
        <w:rPr>
          <w:rFonts w:eastAsiaTheme="minorEastAsia"/>
          <w:bCs/>
          <w:sz w:val="24"/>
        </w:rPr>
        <w:t>ngoDB</w:t>
      </w:r>
      <w:r>
        <w:rPr>
          <w:rFonts w:eastAsiaTheme="minorEastAsia" w:hint="eastAsia"/>
          <w:bCs/>
          <w:sz w:val="24"/>
        </w:rPr>
        <w:t>相关技术。</w:t>
      </w:r>
    </w:p>
    <w:p w:rsidR="00881465" w:rsidRPr="002F4559" w:rsidRDefault="00881465">
      <w:pPr>
        <w:rPr>
          <w:rFonts w:eastAsiaTheme="minorEastAsia"/>
          <w:b/>
          <w:bCs/>
          <w:sz w:val="24"/>
        </w:rPr>
      </w:pPr>
    </w:p>
    <w:p w:rsidR="0060690D" w:rsidRPr="002F4559" w:rsidRDefault="000248D4" w:rsidP="00681DF2">
      <w:pPr>
        <w:jc w:val="left"/>
        <w:outlineLvl w:val="0"/>
        <w:rPr>
          <w:rFonts w:eastAsiaTheme="minorEastAsia"/>
          <w:b/>
          <w:bCs/>
          <w:sz w:val="24"/>
        </w:rPr>
      </w:pPr>
      <w:bookmarkStart w:id="17" w:name="_Toc518845465"/>
      <w:r w:rsidRPr="002F4559">
        <w:rPr>
          <w:rFonts w:eastAsiaTheme="minorEastAsia"/>
          <w:b/>
          <w:bCs/>
          <w:sz w:val="24"/>
        </w:rPr>
        <w:t xml:space="preserve">6 </w:t>
      </w:r>
      <w:r w:rsidRPr="002F4559">
        <w:rPr>
          <w:rFonts w:eastAsiaTheme="minorEastAsia"/>
          <w:b/>
          <w:bCs/>
          <w:sz w:val="24"/>
        </w:rPr>
        <w:t>解决方案架构</w:t>
      </w:r>
      <w:bookmarkEnd w:id="17"/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18" w:name="_Toc518845466"/>
      <w:r w:rsidRPr="002F4559">
        <w:rPr>
          <w:rFonts w:eastAsiaTheme="minorEastAsia"/>
          <w:b/>
          <w:bCs/>
          <w:sz w:val="24"/>
        </w:rPr>
        <w:t xml:space="preserve">6.1 </w:t>
      </w:r>
      <w:r w:rsidRPr="002F4559">
        <w:rPr>
          <w:rFonts w:eastAsiaTheme="minorEastAsia"/>
          <w:b/>
          <w:bCs/>
          <w:sz w:val="24"/>
        </w:rPr>
        <w:t>系统体系架构</w:t>
      </w:r>
      <w:bookmarkEnd w:id="18"/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本项目开发主要采用</w:t>
      </w:r>
      <w:r w:rsidRPr="002F4559">
        <w:rPr>
          <w:rFonts w:eastAsiaTheme="minorEastAsia"/>
          <w:sz w:val="24"/>
        </w:rPr>
        <w:t>B/S</w:t>
      </w:r>
      <w:r w:rsidRPr="002F4559">
        <w:rPr>
          <w:rFonts w:eastAsiaTheme="minorEastAsia"/>
          <w:sz w:val="24"/>
        </w:rPr>
        <w:t>体系结构，即浏览器服务器体系结构，用户工作界面通过浏览器来实现，极少部分事务逻辑在前端实现，主要事务逻辑在服务器端实现，形成三层结构，大大简化了客户端电脑载荷，减轻了系统维护与升级的成本和工作量，降低了用户的总体成本。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三层架构物理视图如下：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lastRenderedPageBreak/>
        <w:drawing>
          <wp:inline distT="0" distB="0" distL="114300" distR="114300">
            <wp:extent cx="5265420" cy="1752600"/>
            <wp:effectExtent l="0" t="0" r="5080" b="0"/>
            <wp:docPr id="8" name="图片 1" descr="三层架构物理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三层架构物理视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81465" w:rsidRDefault="00881465" w:rsidP="00881465">
      <w:pPr>
        <w:rPr>
          <w:rFonts w:eastAsiaTheme="minorEastAsia"/>
          <w:b/>
          <w:bCs/>
          <w:sz w:val="24"/>
        </w:rPr>
      </w:pPr>
    </w:p>
    <w:p w:rsidR="00881465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19" w:name="_Toc518845467"/>
      <w:r w:rsidRPr="002F4559">
        <w:rPr>
          <w:rFonts w:eastAsiaTheme="minorEastAsia"/>
          <w:b/>
          <w:bCs/>
          <w:sz w:val="24"/>
        </w:rPr>
        <w:t xml:space="preserve">6.2 </w:t>
      </w:r>
      <w:r w:rsidR="00402DC8">
        <w:rPr>
          <w:rFonts w:eastAsiaTheme="minorEastAsia"/>
          <w:b/>
          <w:bCs/>
          <w:sz w:val="24"/>
        </w:rPr>
        <w:t>包图</w:t>
      </w:r>
      <w:bookmarkEnd w:id="19"/>
    </w:p>
    <w:p w:rsidR="0060690D" w:rsidRDefault="000248D4">
      <w:pPr>
        <w:rPr>
          <w:rFonts w:eastAsiaTheme="minorEastAsia"/>
          <w:b/>
          <w:bCs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114300" distR="114300">
            <wp:extent cx="5029200" cy="5196840"/>
            <wp:effectExtent l="0" t="0" r="0" b="10160"/>
            <wp:docPr id="7" name="图片 2" descr="三层架构逻辑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三层架构逻辑视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9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F1660" w:rsidRDefault="003F1660">
      <w:pPr>
        <w:rPr>
          <w:rFonts w:eastAsiaTheme="minorEastAsia"/>
          <w:b/>
          <w:bCs/>
          <w:sz w:val="24"/>
        </w:rPr>
      </w:pPr>
    </w:p>
    <w:p w:rsidR="003F1660" w:rsidRDefault="003F1660">
      <w:pPr>
        <w:rPr>
          <w:rFonts w:eastAsiaTheme="minorEastAsia"/>
          <w:b/>
          <w:bCs/>
          <w:sz w:val="24"/>
        </w:rPr>
      </w:pPr>
    </w:p>
    <w:p w:rsidR="003F1660" w:rsidRDefault="003F1660">
      <w:pPr>
        <w:rPr>
          <w:rFonts w:eastAsiaTheme="minorEastAsia"/>
          <w:b/>
          <w:bCs/>
          <w:sz w:val="24"/>
        </w:rPr>
      </w:pPr>
    </w:p>
    <w:p w:rsidR="003F1660" w:rsidRPr="00881465" w:rsidRDefault="003F1660">
      <w:pPr>
        <w:rPr>
          <w:rFonts w:eastAsiaTheme="minorEastAsia"/>
          <w:b/>
          <w:bCs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20" w:name="_Toc518845468"/>
      <w:r w:rsidRPr="002F4559">
        <w:rPr>
          <w:rFonts w:eastAsiaTheme="minorEastAsia"/>
          <w:b/>
          <w:bCs/>
          <w:sz w:val="24"/>
        </w:rPr>
        <w:t xml:space="preserve">6.3 </w:t>
      </w:r>
      <w:r w:rsidRPr="002F4559">
        <w:rPr>
          <w:rFonts w:eastAsiaTheme="minorEastAsia"/>
          <w:b/>
          <w:bCs/>
          <w:sz w:val="24"/>
        </w:rPr>
        <w:t>领域模型</w:t>
      </w:r>
      <w:bookmarkEnd w:id="20"/>
    </w:p>
    <w:p w:rsidR="0060690D" w:rsidRPr="002F4559" w:rsidRDefault="00A05477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1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用户注册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lastRenderedPageBreak/>
        <w:drawing>
          <wp:inline distT="0" distB="0" distL="0" distR="0">
            <wp:extent cx="4259580" cy="1508760"/>
            <wp:effectExtent l="0" t="0" r="7620" b="2540"/>
            <wp:docPr id="5" name="图片 5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注册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其中注册信息</w:t>
      </w:r>
      <w:r w:rsidRPr="002F4559">
        <w:rPr>
          <w:rFonts w:eastAsiaTheme="minorEastAsia"/>
          <w:sz w:val="24"/>
        </w:rPr>
        <w:t>Sign_Up_Info</w:t>
      </w:r>
      <w:r w:rsidRPr="002F4559">
        <w:rPr>
          <w:rFonts w:eastAsiaTheme="minorEastAsia"/>
          <w:sz w:val="24"/>
        </w:rPr>
        <w:t>包括：用户名（</w:t>
      </w:r>
      <w:r w:rsidRPr="002F4559">
        <w:rPr>
          <w:rFonts w:eastAsiaTheme="minorEastAsia"/>
          <w:sz w:val="24"/>
        </w:rPr>
        <w:t>UserName</w:t>
      </w:r>
      <w:r w:rsidRPr="002F4559">
        <w:rPr>
          <w:rFonts w:eastAsiaTheme="minorEastAsia"/>
          <w:sz w:val="24"/>
        </w:rPr>
        <w:t>），密码（</w:t>
      </w:r>
      <w:r w:rsidRPr="002F4559">
        <w:rPr>
          <w:rFonts w:eastAsiaTheme="minorEastAsia"/>
          <w:sz w:val="24"/>
        </w:rPr>
        <w:t>Password</w:t>
      </w:r>
      <w:r w:rsidRPr="002F4559">
        <w:rPr>
          <w:rFonts w:eastAsiaTheme="minorEastAsia"/>
          <w:sz w:val="24"/>
        </w:rPr>
        <w:t>），电话（</w:t>
      </w:r>
      <w:r w:rsidRPr="002F4559">
        <w:rPr>
          <w:rFonts w:eastAsiaTheme="minorEastAsia"/>
          <w:sz w:val="24"/>
        </w:rPr>
        <w:t>Telephone</w:t>
      </w:r>
      <w:r w:rsidRPr="002F4559">
        <w:rPr>
          <w:rFonts w:eastAsiaTheme="minorEastAsia"/>
          <w:sz w:val="24"/>
        </w:rPr>
        <w:t>），邮箱（</w:t>
      </w:r>
      <w:r w:rsidRPr="002F4559">
        <w:rPr>
          <w:rFonts w:eastAsiaTheme="minorEastAsia"/>
          <w:sz w:val="24"/>
        </w:rPr>
        <w:t>Email</w:t>
      </w:r>
      <w:r w:rsidRPr="002F4559">
        <w:rPr>
          <w:rFonts w:eastAsiaTheme="minorEastAsia"/>
          <w:sz w:val="24"/>
        </w:rPr>
        <w:t>）。</w:t>
      </w:r>
    </w:p>
    <w:p w:rsidR="00881465" w:rsidRDefault="00881465" w:rsidP="00881465">
      <w:pPr>
        <w:rPr>
          <w:rFonts w:eastAsiaTheme="minorEastAsia"/>
          <w:sz w:val="24"/>
        </w:rPr>
      </w:pPr>
    </w:p>
    <w:p w:rsidR="0060690D" w:rsidRPr="002F4559" w:rsidRDefault="00F60644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2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用户登录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4442460" cy="990600"/>
            <wp:effectExtent l="0" t="0" r="2540" b="0"/>
            <wp:docPr id="4" name="图片 4" descr="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登陆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65" w:rsidRDefault="000248D4" w:rsidP="003F1660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其中登录信息</w:t>
      </w:r>
      <w:r w:rsidRPr="002F4559">
        <w:rPr>
          <w:rFonts w:eastAsiaTheme="minorEastAsia"/>
          <w:sz w:val="24"/>
        </w:rPr>
        <w:t>Sign_In_Info</w:t>
      </w:r>
      <w:r w:rsidRPr="002F4559">
        <w:rPr>
          <w:rFonts w:eastAsiaTheme="minorEastAsia"/>
          <w:sz w:val="24"/>
        </w:rPr>
        <w:t>包括：用户</w:t>
      </w:r>
      <w:r w:rsidRPr="002F4559">
        <w:rPr>
          <w:rFonts w:eastAsiaTheme="minorEastAsia"/>
          <w:sz w:val="24"/>
        </w:rPr>
        <w:t>ID</w:t>
      </w:r>
      <w:r w:rsidRPr="002F4559">
        <w:rPr>
          <w:rFonts w:eastAsiaTheme="minorEastAsia"/>
          <w:sz w:val="24"/>
        </w:rPr>
        <w:t>（</w:t>
      </w:r>
      <w:r w:rsidRPr="002F4559">
        <w:rPr>
          <w:rFonts w:eastAsiaTheme="minorEastAsia"/>
          <w:sz w:val="24"/>
        </w:rPr>
        <w:t>UserID</w:t>
      </w:r>
      <w:r w:rsidRPr="002F4559">
        <w:rPr>
          <w:rFonts w:eastAsiaTheme="minorEastAsia"/>
          <w:sz w:val="24"/>
        </w:rPr>
        <w:t>），密码（</w:t>
      </w:r>
      <w:r w:rsidRPr="002F4559">
        <w:rPr>
          <w:rFonts w:eastAsiaTheme="minorEastAsia"/>
          <w:sz w:val="24"/>
        </w:rPr>
        <w:t>Password</w:t>
      </w:r>
      <w:r w:rsidRPr="002F4559">
        <w:rPr>
          <w:rFonts w:eastAsiaTheme="minorEastAsia"/>
          <w:sz w:val="24"/>
        </w:rPr>
        <w:t>）。</w:t>
      </w:r>
    </w:p>
    <w:p w:rsidR="003F1660" w:rsidRDefault="003F1660" w:rsidP="003F1660">
      <w:pPr>
        <w:ind w:firstLine="420"/>
        <w:rPr>
          <w:rFonts w:eastAsiaTheme="minorEastAsia"/>
          <w:sz w:val="24"/>
        </w:rPr>
      </w:pPr>
    </w:p>
    <w:p w:rsidR="0060690D" w:rsidRPr="002F4559" w:rsidRDefault="00160E91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3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购票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3040" cy="4533900"/>
            <wp:effectExtent l="0" t="0" r="10160" b="0"/>
            <wp:docPr id="3" name="图片 3" descr="购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购票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lastRenderedPageBreak/>
        <w:t>其中电影信息</w:t>
      </w:r>
      <w:r w:rsidRPr="002F4559">
        <w:rPr>
          <w:rFonts w:eastAsiaTheme="minorEastAsia"/>
          <w:sz w:val="24"/>
        </w:rPr>
        <w:t>Movie</w:t>
      </w:r>
      <w:r w:rsidRPr="002F4559">
        <w:rPr>
          <w:rFonts w:eastAsiaTheme="minorEastAsia"/>
          <w:sz w:val="24"/>
        </w:rPr>
        <w:t>包括：电影名</w:t>
      </w:r>
      <w:bookmarkStart w:id="21" w:name="_GoBack"/>
      <w:bookmarkEnd w:id="21"/>
      <w:r w:rsidRPr="002F4559">
        <w:rPr>
          <w:rFonts w:eastAsiaTheme="minorEastAsia"/>
          <w:sz w:val="24"/>
        </w:rPr>
        <w:t>，导演，演员，评分；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电影评价</w:t>
      </w:r>
      <w:r w:rsidRPr="002F4559">
        <w:rPr>
          <w:rFonts w:eastAsiaTheme="minorEastAsia"/>
          <w:sz w:val="24"/>
        </w:rPr>
        <w:t>Movie_Comment</w:t>
      </w:r>
      <w:r w:rsidRPr="002F4559">
        <w:rPr>
          <w:rFonts w:eastAsiaTheme="minorEastAsia"/>
          <w:sz w:val="24"/>
        </w:rPr>
        <w:t>包括：电影评星，电影海报，文字评论，综合分数；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一部电影包含多条电影评论，而一条评论仅属于一部电影。</w:t>
      </w:r>
    </w:p>
    <w:p w:rsidR="0060690D" w:rsidRPr="002F4559" w:rsidRDefault="0060690D">
      <w:pPr>
        <w:ind w:firstLine="420"/>
        <w:rPr>
          <w:rFonts w:eastAsiaTheme="minorEastAsia"/>
          <w:sz w:val="24"/>
        </w:rPr>
      </w:pP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其中电影院</w:t>
      </w:r>
      <w:r w:rsidRPr="002F4559">
        <w:rPr>
          <w:rFonts w:eastAsiaTheme="minorEastAsia"/>
          <w:sz w:val="24"/>
        </w:rPr>
        <w:t>Cinema</w:t>
      </w:r>
      <w:r w:rsidRPr="002F4559">
        <w:rPr>
          <w:rFonts w:eastAsiaTheme="minorEastAsia"/>
          <w:sz w:val="24"/>
        </w:rPr>
        <w:t>包括：影院名，地址，联系电话，等级；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影院评价</w:t>
      </w:r>
      <w:r w:rsidRPr="002F4559">
        <w:rPr>
          <w:rFonts w:eastAsiaTheme="minorEastAsia"/>
          <w:sz w:val="24"/>
        </w:rPr>
        <w:t>Cinema_Comment</w:t>
      </w:r>
      <w:r w:rsidRPr="002F4559">
        <w:rPr>
          <w:rFonts w:eastAsiaTheme="minorEastAsia"/>
          <w:sz w:val="24"/>
        </w:rPr>
        <w:t>包括：评星指数，影院照片，文字评论；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一个影院包含多条影院评价，而一条影院评价仅属于一个影院。</w:t>
      </w:r>
    </w:p>
    <w:p w:rsidR="0060690D" w:rsidRPr="002F4559" w:rsidRDefault="0060690D">
      <w:pPr>
        <w:ind w:firstLine="420"/>
        <w:rPr>
          <w:rFonts w:eastAsiaTheme="minorEastAsia"/>
          <w:sz w:val="24"/>
        </w:rPr>
      </w:pP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预约信息</w:t>
      </w:r>
      <w:r w:rsidRPr="002F4559">
        <w:rPr>
          <w:rFonts w:eastAsiaTheme="minorEastAsia"/>
          <w:sz w:val="24"/>
        </w:rPr>
        <w:t>Reservation</w:t>
      </w:r>
      <w:r w:rsidRPr="002F4559">
        <w:rPr>
          <w:rFonts w:eastAsiaTheme="minorEastAsia"/>
          <w:sz w:val="24"/>
        </w:rPr>
        <w:t>包括：影院名，电影名，日期，时间，手机号和座位号。</w:t>
      </w:r>
    </w:p>
    <w:p w:rsidR="0060690D" w:rsidRPr="002F4559" w:rsidRDefault="0060690D">
      <w:pPr>
        <w:ind w:firstLine="420"/>
        <w:rPr>
          <w:rFonts w:eastAsiaTheme="minorEastAsia"/>
          <w:sz w:val="24"/>
        </w:rPr>
      </w:pP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用户在选择影院和电影后，填写预约信息，自主选择支付方式，成功支付后即购得电影票。</w:t>
      </w:r>
    </w:p>
    <w:p w:rsidR="00881465" w:rsidRDefault="00881465" w:rsidP="00881465">
      <w:pPr>
        <w:rPr>
          <w:rFonts w:eastAsiaTheme="minorEastAsia"/>
          <w:sz w:val="24"/>
        </w:rPr>
      </w:pPr>
    </w:p>
    <w:p w:rsidR="0060690D" w:rsidRPr="002F4559" w:rsidRDefault="00AD2F83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4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查看个人信息</w:t>
      </w:r>
      <w:r w:rsidR="000248D4" w:rsidRPr="002F4559">
        <w:rPr>
          <w:rFonts w:eastAsiaTheme="minorEastAsia"/>
          <w:b/>
          <w:bCs/>
          <w:sz w:val="24"/>
        </w:rPr>
        <w:t>/</w:t>
      </w:r>
      <w:r w:rsidR="000248D4" w:rsidRPr="002F4559">
        <w:rPr>
          <w:rFonts w:eastAsiaTheme="minorEastAsia"/>
          <w:b/>
          <w:bCs/>
          <w:sz w:val="24"/>
        </w:rPr>
        <w:t>查看已购电影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3040" cy="1371600"/>
            <wp:effectExtent l="0" t="0" r="10160" b="0"/>
            <wp:docPr id="2" name="图片 2" descr="查看个人信息和已购电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查看个人信息和已购电影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90D" w:rsidRPr="002F4559" w:rsidRDefault="000248D4">
      <w:pPr>
        <w:ind w:firstLineChars="200" w:firstLine="48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其中个人账户信息</w:t>
      </w:r>
      <w:r w:rsidRPr="002F4559">
        <w:rPr>
          <w:rFonts w:eastAsiaTheme="minorEastAsia"/>
          <w:sz w:val="24"/>
        </w:rPr>
        <w:t>Account_Info</w:t>
      </w:r>
      <w:r w:rsidRPr="002F4559">
        <w:rPr>
          <w:rFonts w:eastAsiaTheme="minorEastAsia"/>
          <w:sz w:val="24"/>
        </w:rPr>
        <w:t>与注册信息一致，包括：用户名，密码，电话，邮箱；</w:t>
      </w:r>
    </w:p>
    <w:p w:rsidR="0060690D" w:rsidRPr="002F4559" w:rsidRDefault="000248D4">
      <w:pPr>
        <w:ind w:firstLineChars="200" w:firstLine="48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购票信息</w:t>
      </w:r>
      <w:r w:rsidRPr="002F4559">
        <w:rPr>
          <w:rFonts w:eastAsiaTheme="minorEastAsia"/>
          <w:sz w:val="24"/>
        </w:rPr>
        <w:t>Movie_Reservation</w:t>
      </w:r>
      <w:r w:rsidRPr="002F4559">
        <w:rPr>
          <w:rFonts w:eastAsiaTheme="minorEastAsia"/>
          <w:sz w:val="24"/>
        </w:rPr>
        <w:t>包括：影院名，电影名，日期，时间，手机号；</w:t>
      </w:r>
    </w:p>
    <w:p w:rsidR="0060690D" w:rsidRPr="002F4559" w:rsidRDefault="000248D4">
      <w:pPr>
        <w:ind w:firstLineChars="200" w:firstLine="48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一个用户对应一个账号，每个账号可以包含多次购票记录。</w:t>
      </w:r>
    </w:p>
    <w:p w:rsidR="00881465" w:rsidRDefault="00881465" w:rsidP="00881465">
      <w:pPr>
        <w:rPr>
          <w:rFonts w:eastAsiaTheme="minorEastAsia"/>
          <w:sz w:val="24"/>
        </w:rPr>
      </w:pPr>
    </w:p>
    <w:p w:rsidR="0060690D" w:rsidRPr="002F4559" w:rsidRDefault="00086205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5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整体领域模型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65420" cy="3070860"/>
            <wp:effectExtent l="0" t="0" r="5080" b="2540"/>
            <wp:docPr id="1" name="图片 1" descr="C:\Users\lenovo\AppData\Local\Microsoft\Windows\INetCache\Content.Word\领域模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lenovo\AppData\Local\Microsoft\Windows\INetCache\Content.Word\领域模型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65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22" w:name="_Toc518845469"/>
      <w:r w:rsidRPr="002F4559">
        <w:rPr>
          <w:rFonts w:eastAsiaTheme="minorEastAsia"/>
          <w:b/>
          <w:bCs/>
          <w:sz w:val="24"/>
        </w:rPr>
        <w:lastRenderedPageBreak/>
        <w:t xml:space="preserve">6.4 </w:t>
      </w:r>
      <w:r w:rsidRPr="002F4559">
        <w:rPr>
          <w:rFonts w:eastAsiaTheme="minorEastAsia"/>
          <w:b/>
          <w:bCs/>
          <w:sz w:val="24"/>
        </w:rPr>
        <w:t>数据视图</w:t>
      </w:r>
      <w:bookmarkEnd w:id="22"/>
    </w:p>
    <w:p w:rsidR="0060690D" w:rsidRPr="002F4559" w:rsidRDefault="001F2307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1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用户系统数据库设计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1104900</wp:posOffset>
                </wp:positionV>
                <wp:extent cx="1988820" cy="1950720"/>
                <wp:effectExtent l="6350" t="6350" r="11430" b="11430"/>
                <wp:wrapNone/>
                <wp:docPr id="6" name="圆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19507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0C2BEE" id="圆角矩形 6" o:spid="_x0000_s1026" style="position:absolute;left:0;text-align:left;margin-left:33pt;margin-top:87pt;width:156.6pt;height:153.6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" filled="f" strokecolor="#ed7d31 [3205]" strokeweight="1pt">
                <v:stroke joinstyle="miter"/>
              </v:roundrect>
            </w:pict>
          </mc:Fallback>
        </mc:AlternateContent>
      </w:r>
      <w:r w:rsidRPr="002F4559">
        <w:rPr>
          <w:rFonts w:eastAsiaTheme="minorEastAsia"/>
          <w:noProof/>
          <w:sz w:val="24"/>
        </w:rPr>
        <w:drawing>
          <wp:inline distT="0" distB="0" distL="114300" distR="114300">
            <wp:extent cx="5265420" cy="3200400"/>
            <wp:effectExtent l="0" t="0" r="5080" b="0"/>
            <wp:docPr id="14" name="图片 3" descr="DatabaseDesig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 descr="DatabaseDesign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456AD0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2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电影</w:t>
      </w:r>
      <w:r w:rsidR="000248D4" w:rsidRPr="002F4559">
        <w:rPr>
          <w:rFonts w:eastAsiaTheme="minorEastAsia"/>
          <w:b/>
          <w:bCs/>
          <w:sz w:val="24"/>
        </w:rPr>
        <w:t>/</w:t>
      </w:r>
      <w:r w:rsidR="000248D4" w:rsidRPr="002F4559">
        <w:rPr>
          <w:rFonts w:eastAsiaTheme="minorEastAsia"/>
          <w:b/>
          <w:bCs/>
          <w:sz w:val="24"/>
        </w:rPr>
        <w:t>影院浏览与评价系统数据库设计</w:t>
      </w:r>
    </w:p>
    <w:p w:rsidR="0060690D" w:rsidRPr="002F4559" w:rsidRDefault="0060690D">
      <w:pPr>
        <w:ind w:firstLine="420"/>
        <w:rPr>
          <w:rFonts w:eastAsiaTheme="minorEastAsia"/>
          <w:sz w:val="24"/>
        </w:rPr>
      </w:pPr>
    </w:p>
    <w:p w:rsidR="0060690D" w:rsidRPr="002F4559" w:rsidRDefault="000248D4">
      <w:pPr>
        <w:ind w:leftChars="200" w:left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114300" distR="114300">
            <wp:extent cx="5273040" cy="3512820"/>
            <wp:effectExtent l="0" t="0" r="10160" b="5080"/>
            <wp:docPr id="15" name="图片 4" descr="DatabaseDesig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DatabaseDesign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690D" w:rsidRDefault="0060690D">
      <w:pPr>
        <w:ind w:leftChars="200" w:left="420"/>
        <w:rPr>
          <w:rFonts w:eastAsiaTheme="minorEastAsia"/>
          <w:sz w:val="24"/>
        </w:rPr>
      </w:pPr>
    </w:p>
    <w:p w:rsidR="003F1660" w:rsidRDefault="003F1660">
      <w:pPr>
        <w:ind w:leftChars="200" w:left="420"/>
        <w:rPr>
          <w:rFonts w:eastAsiaTheme="minorEastAsia"/>
          <w:sz w:val="24"/>
        </w:rPr>
      </w:pPr>
    </w:p>
    <w:p w:rsidR="003F1660" w:rsidRDefault="003F1660">
      <w:pPr>
        <w:ind w:leftChars="200" w:left="420"/>
        <w:rPr>
          <w:rFonts w:eastAsiaTheme="minorEastAsia"/>
          <w:sz w:val="24"/>
        </w:rPr>
      </w:pPr>
    </w:p>
    <w:p w:rsidR="003F1660" w:rsidRPr="002F4559" w:rsidRDefault="003F1660">
      <w:pPr>
        <w:ind w:leftChars="200" w:left="420"/>
        <w:rPr>
          <w:rFonts w:eastAsiaTheme="minorEastAsia"/>
          <w:sz w:val="24"/>
        </w:rPr>
      </w:pPr>
    </w:p>
    <w:p w:rsidR="0060690D" w:rsidRPr="002E6A84" w:rsidRDefault="00915989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lastRenderedPageBreak/>
        <w:t>3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订票系统数据库设计</w:t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114300" distR="114300">
            <wp:extent cx="5273040" cy="2407920"/>
            <wp:effectExtent l="0" t="0" r="10160" b="5080"/>
            <wp:docPr id="19" name="图片 5" descr="DatabaseDesign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DatabaseDesign3_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690D" w:rsidRPr="002F4559" w:rsidRDefault="000248D4" w:rsidP="003F1660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114300" distR="114300">
            <wp:extent cx="5273040" cy="2324100"/>
            <wp:effectExtent l="0" t="0" r="10160" b="0"/>
            <wp:docPr id="17" name="图片 6" descr="DatabaseDesign3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DatabaseDesign3_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690D" w:rsidRPr="002F4559" w:rsidRDefault="00497108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4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整体数据库设计</w:t>
      </w:r>
    </w:p>
    <w:p w:rsidR="0060690D" w:rsidRPr="002F4559" w:rsidRDefault="0060690D">
      <w:pPr>
        <w:ind w:firstLineChars="200" w:firstLine="482"/>
        <w:rPr>
          <w:rFonts w:eastAsiaTheme="minorEastAsia"/>
          <w:b/>
          <w:bCs/>
          <w:sz w:val="24"/>
        </w:rPr>
      </w:pP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114300" distR="114300">
            <wp:extent cx="5265420" cy="3162300"/>
            <wp:effectExtent l="0" t="0" r="5080" b="0"/>
            <wp:docPr id="20" name="图片 7" descr="DatabaseDesig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 descr="DatabaseDesign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23" w:name="_Toc518845470"/>
      <w:r w:rsidRPr="002F4559">
        <w:rPr>
          <w:rFonts w:eastAsiaTheme="minorEastAsia"/>
          <w:b/>
          <w:bCs/>
          <w:sz w:val="24"/>
        </w:rPr>
        <w:lastRenderedPageBreak/>
        <w:t xml:space="preserve">6.5 </w:t>
      </w:r>
      <w:r w:rsidRPr="002F4559">
        <w:rPr>
          <w:rFonts w:eastAsiaTheme="minorEastAsia"/>
          <w:b/>
          <w:bCs/>
          <w:sz w:val="24"/>
        </w:rPr>
        <w:t>用户界面</w:t>
      </w:r>
      <w:bookmarkEnd w:id="23"/>
    </w:p>
    <w:p w:rsidR="0060690D" w:rsidRPr="002F4559" w:rsidRDefault="00F034E0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1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电影首页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ab/>
      </w:r>
      <w:r w:rsidR="009A393B">
        <w:rPr>
          <w:rFonts w:eastAsiaTheme="minorEastAsia"/>
          <w:sz w:val="24"/>
        </w:rPr>
        <w:t>STAR TICKETS</w:t>
      </w:r>
      <w:r w:rsidRPr="002F4559">
        <w:rPr>
          <w:rFonts w:eastAsiaTheme="minorEastAsia"/>
          <w:sz w:val="24"/>
        </w:rPr>
        <w:t>电影首页主要包括导航栏、广告版、正在热映电影、即将上映电影、票房排行、脚注信息六个部分。</w:t>
      </w:r>
    </w:p>
    <w:p w:rsidR="0060690D" w:rsidRPr="002F4559" w:rsidRDefault="00644CCA" w:rsidP="00644CCA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1</w:t>
      </w:r>
      <w:r>
        <w:rPr>
          <w:rFonts w:eastAsiaTheme="minorEastAsia" w:hint="eastAsia"/>
          <w:sz w:val="24"/>
        </w:rPr>
        <w:t>）</w:t>
      </w:r>
      <w:r w:rsidR="004C670C">
        <w:rPr>
          <w:rFonts w:eastAsiaTheme="minorEastAsia"/>
          <w:sz w:val="24"/>
        </w:rPr>
        <w:t>导航栏及广告版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1553210"/>
            <wp:effectExtent l="0" t="0" r="889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042ED0" w:rsidP="00042ED0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2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正在热映：按热度排名，展示前八位热映电影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4542155"/>
            <wp:effectExtent l="0" t="0" r="889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Default="0060690D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Pr="002F4559" w:rsidRDefault="003F1660">
      <w:pPr>
        <w:rPr>
          <w:rFonts w:eastAsiaTheme="minorEastAsia"/>
          <w:sz w:val="24"/>
        </w:rPr>
      </w:pPr>
    </w:p>
    <w:p w:rsidR="0060690D" w:rsidRPr="002F4559" w:rsidRDefault="007C5AD7" w:rsidP="007C5AD7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lastRenderedPageBreak/>
        <w:t>（</w:t>
      </w:r>
      <w:r>
        <w:rPr>
          <w:rFonts w:eastAsiaTheme="minorEastAsia" w:hint="eastAsia"/>
          <w:sz w:val="24"/>
        </w:rPr>
        <w:t>3</w:t>
      </w:r>
      <w:r>
        <w:rPr>
          <w:rFonts w:eastAsiaTheme="minorEastAsia" w:hint="eastAsia"/>
          <w:sz w:val="24"/>
        </w:rPr>
        <w:t>）</w:t>
      </w:r>
      <w:r w:rsidR="004C670C">
        <w:rPr>
          <w:rFonts w:eastAsiaTheme="minorEastAsia"/>
          <w:sz w:val="24"/>
        </w:rPr>
        <w:t>即将上映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4496435"/>
            <wp:effectExtent l="0" t="0" r="889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4C670C" w:rsidP="004C670C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4</w:t>
      </w:r>
      <w:r>
        <w:rPr>
          <w:rFonts w:eastAsiaTheme="minorEastAsia" w:hint="eastAsia"/>
          <w:sz w:val="24"/>
        </w:rPr>
        <w:t>）</w:t>
      </w:r>
      <w:r w:rsidR="00201C97">
        <w:rPr>
          <w:rFonts w:eastAsiaTheme="minorEastAsia"/>
          <w:sz w:val="24"/>
        </w:rPr>
        <w:t>票房排行</w:t>
      </w:r>
    </w:p>
    <w:p w:rsidR="0060690D" w:rsidRPr="002F4559" w:rsidRDefault="000248D4" w:rsidP="003F1660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3175000" cy="34753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201C97" w:rsidP="00201C97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lastRenderedPageBreak/>
        <w:t>（</w:t>
      </w:r>
      <w:r>
        <w:rPr>
          <w:rFonts w:eastAsiaTheme="minorEastAsia" w:hint="eastAsia"/>
          <w:sz w:val="24"/>
        </w:rPr>
        <w:t>5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脚注信息：提供联系方式等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1256030"/>
            <wp:effectExtent l="0" t="0" r="889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46DDB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2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注册</w:t>
      </w:r>
      <w:r w:rsidR="000248D4" w:rsidRPr="002F4559">
        <w:rPr>
          <w:rFonts w:eastAsiaTheme="minorEastAsia"/>
          <w:b/>
          <w:bCs/>
          <w:sz w:val="24"/>
        </w:rPr>
        <w:t>/</w:t>
      </w:r>
      <w:r w:rsidR="000248D4" w:rsidRPr="002F4559">
        <w:rPr>
          <w:rFonts w:eastAsiaTheme="minorEastAsia"/>
          <w:b/>
          <w:bCs/>
          <w:sz w:val="24"/>
        </w:rPr>
        <w:t>登录页面</w:t>
      </w:r>
    </w:p>
    <w:p w:rsidR="0060690D" w:rsidRPr="002F4559" w:rsidRDefault="001A4475" w:rsidP="001A4475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1</w:t>
      </w:r>
      <w:r>
        <w:rPr>
          <w:rFonts w:eastAsiaTheme="minorEastAsia" w:hint="eastAsia"/>
          <w:sz w:val="24"/>
        </w:rPr>
        <w:t>）</w:t>
      </w:r>
      <w:r w:rsidR="00E501BC">
        <w:rPr>
          <w:rFonts w:eastAsiaTheme="minorEastAsia"/>
          <w:sz w:val="24"/>
        </w:rPr>
        <w:t>注册页面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2794635"/>
            <wp:effectExtent l="0" t="0" r="889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E501BC" w:rsidP="00E501BC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2</w:t>
      </w:r>
      <w:r>
        <w:rPr>
          <w:rFonts w:eastAsiaTheme="minorEastAsia" w:hint="eastAsia"/>
          <w:sz w:val="24"/>
        </w:rPr>
        <w:t>）</w:t>
      </w:r>
      <w:r w:rsidR="000C04D4">
        <w:rPr>
          <w:rFonts w:eastAsiaTheme="minorEastAsia"/>
          <w:sz w:val="24"/>
        </w:rPr>
        <w:t>登录页面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2204085"/>
            <wp:effectExtent l="0" t="0" r="889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Default="0060690D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Pr="002F4559" w:rsidRDefault="003F1660">
      <w:pPr>
        <w:rPr>
          <w:rFonts w:eastAsiaTheme="minorEastAsia"/>
          <w:sz w:val="24"/>
        </w:rPr>
      </w:pPr>
    </w:p>
    <w:p w:rsidR="0060690D" w:rsidRPr="002F4559" w:rsidRDefault="0093184E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lastRenderedPageBreak/>
        <w:t>3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电影列表页面</w:t>
      </w:r>
    </w:p>
    <w:p w:rsidR="0060690D" w:rsidRPr="002F4559" w:rsidRDefault="000C04D4" w:rsidP="000C04D4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1</w:t>
      </w:r>
      <w:r>
        <w:rPr>
          <w:rFonts w:eastAsiaTheme="minorEastAsia" w:hint="eastAsia"/>
          <w:sz w:val="24"/>
        </w:rPr>
        <w:t>）</w:t>
      </w:r>
      <w:r w:rsidR="00151177">
        <w:rPr>
          <w:rFonts w:eastAsiaTheme="minorEastAsia"/>
          <w:sz w:val="24"/>
        </w:rPr>
        <w:t>电影列表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2557780"/>
            <wp:effectExtent l="0" t="0" r="889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0248D4">
      <w:pPr>
        <w:ind w:firstLine="432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可按照类型、区域、年代对电影进行筛选，此外，也可根据不同的标准（热门、时间、评价）对电影列表进行排序。</w:t>
      </w:r>
    </w:p>
    <w:p w:rsidR="0060690D" w:rsidRPr="002F4559" w:rsidRDefault="0060690D">
      <w:pPr>
        <w:ind w:firstLine="432"/>
        <w:rPr>
          <w:rFonts w:eastAsiaTheme="minorEastAsia"/>
          <w:sz w:val="24"/>
        </w:rPr>
      </w:pPr>
    </w:p>
    <w:p w:rsidR="0060690D" w:rsidRPr="002F4559" w:rsidRDefault="00E12031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4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电影详情页面</w:t>
      </w:r>
    </w:p>
    <w:p w:rsidR="0060690D" w:rsidRPr="002F4559" w:rsidRDefault="000248D4" w:rsidP="00402DC8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每一部电影都对应一个详情页面，包括电影类型，电影时长，上映日期，剧情介绍和演职员等电影相关信息：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3785870"/>
            <wp:effectExtent l="0" t="0" r="889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lastRenderedPageBreak/>
        <w:drawing>
          <wp:inline distT="0" distB="0" distL="0" distR="0">
            <wp:extent cx="5274310" cy="3983355"/>
            <wp:effectExtent l="0" t="0" r="889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673288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5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影院列表页面</w:t>
      </w:r>
    </w:p>
    <w:p w:rsidR="0060690D" w:rsidRPr="002F4559" w:rsidRDefault="00D91B89" w:rsidP="00D73DBA">
      <w:pPr>
        <w:ind w:firstLine="420"/>
        <w:rPr>
          <w:rFonts w:eastAsiaTheme="minorEastAsia"/>
          <w:sz w:val="24"/>
        </w:rPr>
      </w:pPr>
      <w:r>
        <w:rPr>
          <w:rFonts w:eastAsiaTheme="minorEastAsia"/>
          <w:sz w:val="24"/>
        </w:rPr>
        <w:t>影院列表</w:t>
      </w:r>
      <w:r w:rsidR="00FD7C56">
        <w:rPr>
          <w:rFonts w:eastAsiaTheme="minorEastAsia" w:hint="eastAsia"/>
          <w:sz w:val="24"/>
        </w:rPr>
        <w:t>：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2391410"/>
            <wp:effectExtent l="0" t="0" r="889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Default="0060690D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Pr="002F4559" w:rsidRDefault="003F1660">
      <w:pPr>
        <w:rPr>
          <w:rFonts w:eastAsiaTheme="minorEastAsia"/>
          <w:sz w:val="24"/>
        </w:rPr>
      </w:pPr>
    </w:p>
    <w:p w:rsidR="0060690D" w:rsidRPr="002F4559" w:rsidRDefault="001A4C9F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lastRenderedPageBreak/>
        <w:t>6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影院详情页面</w:t>
      </w:r>
    </w:p>
    <w:p w:rsidR="0060690D" w:rsidRPr="002F4559" w:rsidRDefault="000248D4">
      <w:pPr>
        <w:ind w:firstLineChars="200" w:firstLine="48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电影详情页面包括影院地址，优惠信息，电影上映情况等内容：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3385185"/>
            <wp:effectExtent l="0" t="0" r="889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3320415"/>
            <wp:effectExtent l="0" t="0" r="889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Default="0060690D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Default="003F1660">
      <w:pPr>
        <w:rPr>
          <w:rFonts w:eastAsiaTheme="minorEastAsia"/>
          <w:sz w:val="24"/>
        </w:rPr>
      </w:pPr>
    </w:p>
    <w:p w:rsidR="003F1660" w:rsidRPr="002F4559" w:rsidRDefault="003F1660">
      <w:pPr>
        <w:rPr>
          <w:rFonts w:eastAsiaTheme="minorEastAsia"/>
          <w:sz w:val="24"/>
        </w:rPr>
      </w:pPr>
    </w:p>
    <w:p w:rsidR="0060690D" w:rsidRPr="002F4559" w:rsidRDefault="004466E1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lastRenderedPageBreak/>
        <w:t>7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选座购票页面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3448685"/>
            <wp:effectExtent l="0" t="0" r="889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ab/>
      </w:r>
      <w:r w:rsidRPr="002F4559">
        <w:rPr>
          <w:rFonts w:eastAsiaTheme="minorEastAsia"/>
          <w:sz w:val="24"/>
        </w:rPr>
        <w:t>选座完毕后，页面跳转至确认信息：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1948180"/>
            <wp:effectExtent l="0" t="0" r="889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单击</w:t>
      </w:r>
      <w:r w:rsidRPr="002F4559">
        <w:rPr>
          <w:rFonts w:eastAsiaTheme="minorEastAsia"/>
          <w:sz w:val="24"/>
        </w:rPr>
        <w:t>“</w:t>
      </w:r>
      <w:r w:rsidRPr="002F4559">
        <w:rPr>
          <w:rFonts w:eastAsiaTheme="minorEastAsia"/>
          <w:sz w:val="24"/>
        </w:rPr>
        <w:t>确认支付</w:t>
      </w:r>
      <w:r w:rsidRPr="002F4559">
        <w:rPr>
          <w:rFonts w:eastAsiaTheme="minorEastAsia"/>
          <w:sz w:val="24"/>
        </w:rPr>
        <w:t>”</w:t>
      </w:r>
      <w:r w:rsidRPr="002F4559">
        <w:rPr>
          <w:rFonts w:eastAsiaTheme="minorEastAsia"/>
          <w:sz w:val="24"/>
        </w:rPr>
        <w:t>按钮，弹出提示框即证明支付完毕：</w:t>
      </w:r>
    </w:p>
    <w:p w:rsidR="0060690D" w:rsidRPr="002F4559" w:rsidRDefault="000248D4">
      <w:pPr>
        <w:ind w:firstLineChars="300" w:firstLine="720"/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4251960" cy="11811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Default="0060690D">
      <w:pPr>
        <w:rPr>
          <w:rFonts w:eastAsiaTheme="minorEastAsia"/>
          <w:b/>
          <w:bCs/>
          <w:sz w:val="24"/>
        </w:rPr>
      </w:pPr>
    </w:p>
    <w:p w:rsidR="003F1660" w:rsidRDefault="003F1660">
      <w:pPr>
        <w:rPr>
          <w:rFonts w:eastAsiaTheme="minorEastAsia"/>
          <w:b/>
          <w:bCs/>
          <w:sz w:val="24"/>
        </w:rPr>
      </w:pPr>
    </w:p>
    <w:p w:rsidR="003F1660" w:rsidRDefault="003F1660">
      <w:pPr>
        <w:rPr>
          <w:rFonts w:eastAsiaTheme="minorEastAsia"/>
          <w:b/>
          <w:bCs/>
          <w:sz w:val="24"/>
        </w:rPr>
      </w:pPr>
    </w:p>
    <w:p w:rsidR="003F1660" w:rsidRDefault="003F1660">
      <w:pPr>
        <w:rPr>
          <w:rFonts w:eastAsiaTheme="minorEastAsia"/>
          <w:b/>
          <w:bCs/>
          <w:sz w:val="24"/>
        </w:rPr>
      </w:pPr>
    </w:p>
    <w:p w:rsidR="003F1660" w:rsidRDefault="003F1660">
      <w:pPr>
        <w:rPr>
          <w:rFonts w:eastAsiaTheme="minorEastAsia"/>
          <w:b/>
          <w:bCs/>
          <w:sz w:val="24"/>
        </w:rPr>
      </w:pPr>
    </w:p>
    <w:p w:rsidR="003F1660" w:rsidRDefault="003F1660">
      <w:pPr>
        <w:rPr>
          <w:rFonts w:eastAsiaTheme="minorEastAsia"/>
          <w:b/>
          <w:bCs/>
          <w:sz w:val="24"/>
        </w:rPr>
      </w:pPr>
    </w:p>
    <w:p w:rsidR="003F1660" w:rsidRPr="002F4559" w:rsidRDefault="003F1660">
      <w:pPr>
        <w:rPr>
          <w:rFonts w:eastAsiaTheme="minorEastAsia"/>
          <w:b/>
          <w:bCs/>
          <w:sz w:val="24"/>
        </w:rPr>
      </w:pPr>
    </w:p>
    <w:p w:rsidR="0060690D" w:rsidRPr="002F4559" w:rsidRDefault="001B7CA1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lastRenderedPageBreak/>
        <w:t>8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电影资讯页面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3224530"/>
            <wp:effectExtent l="0" t="0" r="889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3046095"/>
            <wp:effectExtent l="0" t="0" r="889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单击资讯或视频框，可跳转至对应链接页面，帮助用户了解相关电影讯息及周边娱乐新闻：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lastRenderedPageBreak/>
        <w:drawing>
          <wp:inline distT="0" distB="0" distL="0" distR="0">
            <wp:extent cx="5274310" cy="1680845"/>
            <wp:effectExtent l="0" t="0" r="889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8A55EE" w:rsidP="002E6A84">
      <w:pPr>
        <w:outlineLvl w:val="2"/>
        <w:rPr>
          <w:rFonts w:eastAsiaTheme="minorEastAsia"/>
          <w:b/>
          <w:bCs/>
          <w:sz w:val="24"/>
        </w:rPr>
      </w:pPr>
      <w:r>
        <w:rPr>
          <w:rFonts w:eastAsiaTheme="minorEastAsia" w:hint="eastAsia"/>
          <w:b/>
          <w:bCs/>
          <w:sz w:val="24"/>
        </w:rPr>
        <w:t>9</w:t>
      </w:r>
      <w:r>
        <w:rPr>
          <w:rFonts w:eastAsiaTheme="minorEastAsia" w:hint="eastAsia"/>
          <w:b/>
          <w:bCs/>
          <w:sz w:val="24"/>
        </w:rPr>
        <w:t>）</w:t>
      </w:r>
      <w:r w:rsidR="000248D4" w:rsidRPr="002F4559">
        <w:rPr>
          <w:rFonts w:eastAsiaTheme="minorEastAsia"/>
          <w:b/>
          <w:bCs/>
          <w:sz w:val="24"/>
        </w:rPr>
        <w:t>搜索页面</w:t>
      </w:r>
    </w:p>
    <w:p w:rsidR="0060690D" w:rsidRPr="002F4559" w:rsidRDefault="000248D4" w:rsidP="00402DC8">
      <w:pPr>
        <w:ind w:firstLine="432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例如，搜索</w:t>
      </w:r>
      <w:r w:rsidRPr="002F4559">
        <w:rPr>
          <w:rFonts w:eastAsiaTheme="minorEastAsia"/>
          <w:sz w:val="24"/>
        </w:rPr>
        <w:t>“</w:t>
      </w:r>
      <w:r w:rsidRPr="002F4559">
        <w:rPr>
          <w:rFonts w:eastAsiaTheme="minorEastAsia"/>
          <w:sz w:val="24"/>
        </w:rPr>
        <w:t>阿凡达</w:t>
      </w:r>
      <w:r w:rsidRPr="002F4559">
        <w:rPr>
          <w:rFonts w:eastAsiaTheme="minorEastAsia"/>
          <w:sz w:val="24"/>
        </w:rPr>
        <w:t>”</w:t>
      </w:r>
      <w:r w:rsidRPr="002F4559">
        <w:rPr>
          <w:rFonts w:eastAsiaTheme="minorEastAsia"/>
          <w:sz w:val="24"/>
        </w:rPr>
        <w:t>关键字：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938530"/>
            <wp:effectExtent l="0" t="0" r="889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sz w:val="24"/>
        </w:rPr>
      </w:pPr>
    </w:p>
    <w:p w:rsidR="0060690D" w:rsidRPr="002F4559" w:rsidRDefault="000248D4" w:rsidP="00402DC8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单击灰色</w:t>
      </w:r>
      <w:r w:rsidRPr="002F4559">
        <w:rPr>
          <w:rFonts w:eastAsiaTheme="minorEastAsia"/>
          <w:sz w:val="24"/>
        </w:rPr>
        <w:t>“Search”</w:t>
      </w:r>
      <w:r w:rsidRPr="002F4559">
        <w:rPr>
          <w:rFonts w:eastAsiaTheme="minorEastAsia"/>
          <w:sz w:val="24"/>
        </w:rPr>
        <w:t>按钮，显示搜索页面如下：</w:t>
      </w:r>
    </w:p>
    <w:p w:rsidR="0060690D" w:rsidRPr="002F4559" w:rsidRDefault="000248D4">
      <w:pPr>
        <w:rPr>
          <w:rFonts w:eastAsiaTheme="minorEastAsia"/>
          <w:sz w:val="24"/>
        </w:rPr>
      </w:pPr>
      <w:r w:rsidRPr="002F4559">
        <w:rPr>
          <w:rFonts w:eastAsiaTheme="minorEastAsia"/>
          <w:noProof/>
          <w:sz w:val="24"/>
        </w:rPr>
        <w:drawing>
          <wp:inline distT="0" distB="0" distL="0" distR="0">
            <wp:extent cx="5274310" cy="2757805"/>
            <wp:effectExtent l="0" t="0" r="889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0D" w:rsidRPr="002F4559" w:rsidRDefault="0060690D">
      <w:pPr>
        <w:rPr>
          <w:rFonts w:eastAsiaTheme="minorEastAsia"/>
          <w:b/>
          <w:bCs/>
          <w:sz w:val="24"/>
        </w:rPr>
      </w:pPr>
    </w:p>
    <w:p w:rsidR="0060690D" w:rsidRPr="002F4559" w:rsidRDefault="000248D4" w:rsidP="00681DF2">
      <w:pPr>
        <w:jc w:val="left"/>
        <w:outlineLvl w:val="0"/>
        <w:rPr>
          <w:rFonts w:eastAsiaTheme="minorEastAsia"/>
          <w:b/>
          <w:bCs/>
          <w:sz w:val="24"/>
        </w:rPr>
      </w:pPr>
      <w:bookmarkStart w:id="24" w:name="_Toc518845471"/>
      <w:r w:rsidRPr="002F4559">
        <w:rPr>
          <w:rFonts w:eastAsiaTheme="minorEastAsia"/>
          <w:b/>
          <w:bCs/>
          <w:sz w:val="24"/>
        </w:rPr>
        <w:t xml:space="preserve">7 </w:t>
      </w:r>
      <w:r w:rsidRPr="002F4559">
        <w:rPr>
          <w:rFonts w:eastAsiaTheme="minorEastAsia"/>
          <w:b/>
          <w:bCs/>
          <w:sz w:val="24"/>
        </w:rPr>
        <w:t>未鉴别因素</w:t>
      </w:r>
      <w:bookmarkEnd w:id="24"/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25" w:name="_Toc518845472"/>
      <w:r w:rsidRPr="002F4559">
        <w:rPr>
          <w:rFonts w:eastAsiaTheme="minorEastAsia"/>
          <w:b/>
          <w:bCs/>
          <w:sz w:val="24"/>
        </w:rPr>
        <w:t xml:space="preserve">7.1 </w:t>
      </w:r>
      <w:r w:rsidRPr="002F4559">
        <w:rPr>
          <w:rFonts w:eastAsiaTheme="minorEastAsia"/>
          <w:b/>
          <w:bCs/>
          <w:sz w:val="24"/>
        </w:rPr>
        <w:t>对外部系统的支持</w:t>
      </w:r>
      <w:bookmarkEnd w:id="25"/>
    </w:p>
    <w:p w:rsidR="0060690D" w:rsidRPr="002F4559" w:rsidRDefault="000248D4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接口应实现对外部系统的接入提供企业级的支持，在系统的高并发和大容量的基础上提供安全可靠的接入。</w:t>
      </w:r>
    </w:p>
    <w:p w:rsidR="0060690D" w:rsidRPr="002F4559" w:rsidRDefault="0060690D">
      <w:pPr>
        <w:ind w:firstLine="420"/>
        <w:rPr>
          <w:rFonts w:eastAsiaTheme="minorEastAsia"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26" w:name="_Toc518845473"/>
      <w:r w:rsidRPr="002F4559">
        <w:rPr>
          <w:rFonts w:eastAsiaTheme="minorEastAsia"/>
          <w:b/>
          <w:bCs/>
          <w:sz w:val="24"/>
        </w:rPr>
        <w:t xml:space="preserve">7.2 </w:t>
      </w:r>
      <w:r w:rsidRPr="002F4559">
        <w:rPr>
          <w:rFonts w:eastAsiaTheme="minorEastAsia"/>
          <w:b/>
          <w:bCs/>
          <w:sz w:val="24"/>
        </w:rPr>
        <w:t>系统安全</w:t>
      </w:r>
      <w:bookmarkEnd w:id="26"/>
    </w:p>
    <w:p w:rsidR="0060690D" w:rsidRPr="002F4559" w:rsidRDefault="000248D4" w:rsidP="003F1660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由于存在与外部系统的接口</w:t>
      </w:r>
      <w:r w:rsidRPr="002F4559">
        <w:rPr>
          <w:rFonts w:eastAsiaTheme="minorEastAsia"/>
          <w:sz w:val="24"/>
        </w:rPr>
        <w:t>,</w:t>
      </w:r>
      <w:r w:rsidRPr="002F4559">
        <w:rPr>
          <w:rFonts w:eastAsiaTheme="minorEastAsia"/>
          <w:sz w:val="24"/>
        </w:rPr>
        <w:t>所以需要考虑访问安全的问题，分为数据传输部分</w:t>
      </w:r>
      <w:r w:rsidR="001D71F8">
        <w:rPr>
          <w:rFonts w:eastAsiaTheme="minorEastAsia" w:hint="eastAsia"/>
          <w:sz w:val="24"/>
        </w:rPr>
        <w:t>，</w:t>
      </w:r>
      <w:r w:rsidRPr="002F4559">
        <w:rPr>
          <w:rFonts w:eastAsiaTheme="minorEastAsia"/>
          <w:sz w:val="24"/>
        </w:rPr>
        <w:t>IP</w:t>
      </w:r>
      <w:r w:rsidRPr="002F4559">
        <w:rPr>
          <w:rFonts w:eastAsiaTheme="minorEastAsia"/>
          <w:sz w:val="24"/>
        </w:rPr>
        <w:t>过滤部分</w:t>
      </w:r>
      <w:r w:rsidR="00624249">
        <w:rPr>
          <w:rFonts w:eastAsiaTheme="minorEastAsia"/>
          <w:sz w:val="24"/>
        </w:rPr>
        <w:t>，</w:t>
      </w:r>
      <w:r w:rsidRPr="002F4559">
        <w:rPr>
          <w:rFonts w:eastAsiaTheme="minorEastAsia"/>
          <w:sz w:val="24"/>
        </w:rPr>
        <w:t>身份验证部分。在部分数据传递的时候</w:t>
      </w:r>
      <w:r w:rsidR="00252CDC">
        <w:rPr>
          <w:rFonts w:eastAsiaTheme="minorEastAsia" w:hint="eastAsia"/>
          <w:sz w:val="24"/>
        </w:rPr>
        <w:t>，</w:t>
      </w:r>
      <w:r w:rsidRPr="002F4559">
        <w:rPr>
          <w:rFonts w:eastAsiaTheme="minorEastAsia"/>
          <w:sz w:val="24"/>
        </w:rPr>
        <w:t>考虑以</w:t>
      </w:r>
      <w:r w:rsidRPr="002F4559">
        <w:rPr>
          <w:rFonts w:eastAsiaTheme="minorEastAsia"/>
          <w:sz w:val="24"/>
        </w:rPr>
        <w:t>https</w:t>
      </w:r>
      <w:r w:rsidRPr="002F4559">
        <w:rPr>
          <w:rFonts w:eastAsiaTheme="minorEastAsia"/>
          <w:sz w:val="24"/>
        </w:rPr>
        <w:t>协议</w:t>
      </w:r>
      <w:r w:rsidR="00624249">
        <w:rPr>
          <w:rFonts w:eastAsiaTheme="minorEastAsia"/>
          <w:sz w:val="24"/>
        </w:rPr>
        <w:t>，</w:t>
      </w:r>
      <w:r w:rsidRPr="002F4559">
        <w:rPr>
          <w:rFonts w:eastAsiaTheme="minorEastAsia"/>
          <w:sz w:val="24"/>
        </w:rPr>
        <w:t>需要在部署的时候作相关处理，对信任的用户</w:t>
      </w:r>
      <w:r w:rsidR="00AB79CE">
        <w:rPr>
          <w:rFonts w:eastAsiaTheme="minorEastAsia" w:hint="eastAsia"/>
          <w:sz w:val="24"/>
        </w:rPr>
        <w:t>，</w:t>
      </w:r>
      <w:r w:rsidRPr="002F4559">
        <w:rPr>
          <w:rFonts w:eastAsiaTheme="minorEastAsia"/>
          <w:sz w:val="24"/>
        </w:rPr>
        <w:t>颁发身份验证码</w:t>
      </w:r>
      <w:r w:rsidR="00624249">
        <w:rPr>
          <w:rFonts w:eastAsiaTheme="minorEastAsia"/>
          <w:sz w:val="24"/>
        </w:rPr>
        <w:t>，</w:t>
      </w:r>
      <w:r w:rsidRPr="002F4559">
        <w:rPr>
          <w:rFonts w:eastAsiaTheme="minorEastAsia"/>
          <w:sz w:val="24"/>
        </w:rPr>
        <w:t>通过该标识进行身份识别。</w:t>
      </w:r>
    </w:p>
    <w:p w:rsidR="0060690D" w:rsidRPr="002F4559" w:rsidRDefault="000248D4" w:rsidP="00681DF2">
      <w:pPr>
        <w:jc w:val="left"/>
        <w:outlineLvl w:val="0"/>
        <w:rPr>
          <w:rFonts w:eastAsiaTheme="minorEastAsia"/>
          <w:b/>
          <w:bCs/>
          <w:sz w:val="24"/>
        </w:rPr>
      </w:pPr>
      <w:bookmarkStart w:id="27" w:name="_Toc518845474"/>
      <w:r w:rsidRPr="002F4559">
        <w:rPr>
          <w:rFonts w:eastAsiaTheme="minorEastAsia"/>
          <w:b/>
          <w:bCs/>
          <w:sz w:val="24"/>
        </w:rPr>
        <w:lastRenderedPageBreak/>
        <w:t xml:space="preserve">8 </w:t>
      </w:r>
      <w:r w:rsidRPr="002F4559">
        <w:rPr>
          <w:rFonts w:eastAsiaTheme="minorEastAsia"/>
          <w:b/>
          <w:bCs/>
          <w:sz w:val="24"/>
        </w:rPr>
        <w:t>研发风险</w:t>
      </w:r>
      <w:bookmarkEnd w:id="27"/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28" w:name="_Toc518845475"/>
      <w:r w:rsidRPr="002F4559">
        <w:rPr>
          <w:rFonts w:eastAsiaTheme="minorEastAsia"/>
          <w:b/>
          <w:bCs/>
          <w:sz w:val="24"/>
        </w:rPr>
        <w:t xml:space="preserve">8.1 </w:t>
      </w:r>
      <w:r w:rsidRPr="002F4559">
        <w:rPr>
          <w:rFonts w:eastAsiaTheme="minorEastAsia"/>
          <w:b/>
          <w:bCs/>
          <w:sz w:val="24"/>
        </w:rPr>
        <w:t>技术风险</w:t>
      </w:r>
      <w:bookmarkEnd w:id="28"/>
      <w:r w:rsidRPr="002F4559">
        <w:rPr>
          <w:rFonts w:eastAsiaTheme="minorEastAsia"/>
          <w:b/>
          <w:bCs/>
          <w:sz w:val="24"/>
        </w:rPr>
        <w:t xml:space="preserve"> </w:t>
      </w:r>
    </w:p>
    <w:p w:rsidR="0060690D" w:rsidRPr="002F4559" w:rsidRDefault="000248D4" w:rsidP="00681DF2">
      <w:pPr>
        <w:ind w:firstLine="420"/>
        <w:rPr>
          <w:rFonts w:eastAsiaTheme="minorEastAsia"/>
          <w:sz w:val="24"/>
        </w:rPr>
      </w:pPr>
      <w:r w:rsidRPr="002F4559">
        <w:rPr>
          <w:rFonts w:eastAsiaTheme="minorEastAsia"/>
          <w:sz w:val="24"/>
        </w:rPr>
        <w:t>开发的技术虽然符合科学原理，但由于技术难度大，现阶段还难以完成。或者遇到技术困难，如仪器设备、情报资料、协作等条件不足，因而导致研究工作失败。还有可能当事人事先的设想最后被证明是错误的、不可行的，导致开发失败。</w:t>
      </w:r>
    </w:p>
    <w:p w:rsidR="0060690D" w:rsidRPr="002F4559" w:rsidRDefault="0060690D">
      <w:pPr>
        <w:ind w:left="420" w:firstLine="420"/>
        <w:rPr>
          <w:rFonts w:eastAsiaTheme="minorEastAsia"/>
          <w:sz w:val="24"/>
        </w:rPr>
      </w:pPr>
    </w:p>
    <w:p w:rsidR="0060690D" w:rsidRPr="002F4559" w:rsidRDefault="000248D4" w:rsidP="00402DC8">
      <w:pPr>
        <w:outlineLvl w:val="1"/>
        <w:rPr>
          <w:rFonts w:eastAsiaTheme="minorEastAsia"/>
          <w:b/>
          <w:bCs/>
          <w:sz w:val="24"/>
        </w:rPr>
      </w:pPr>
      <w:bookmarkStart w:id="29" w:name="_Toc518845476"/>
      <w:r w:rsidRPr="002F4559">
        <w:rPr>
          <w:rFonts w:eastAsiaTheme="minorEastAsia"/>
          <w:b/>
          <w:bCs/>
          <w:sz w:val="24"/>
        </w:rPr>
        <w:t xml:space="preserve">8.2 </w:t>
      </w:r>
      <w:r w:rsidRPr="002F4559">
        <w:rPr>
          <w:rFonts w:eastAsiaTheme="minorEastAsia"/>
          <w:b/>
          <w:bCs/>
          <w:sz w:val="24"/>
        </w:rPr>
        <w:t>团队管理风险</w:t>
      </w:r>
      <w:bookmarkEnd w:id="29"/>
    </w:p>
    <w:p w:rsidR="0060690D" w:rsidRPr="002F4559" w:rsidRDefault="00681DF2" w:rsidP="00681DF2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1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仅由管理层或市场人员进行技术决策，导致计划进度缓慢，计划时间延长；</w:t>
      </w:r>
    </w:p>
    <w:p w:rsidR="0060690D" w:rsidRPr="002F4559" w:rsidRDefault="00681DF2" w:rsidP="00681DF2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2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低效的项目组结构降低生产率；</w:t>
      </w:r>
      <w:r>
        <w:rPr>
          <w:rFonts w:eastAsiaTheme="minorEastAsia"/>
          <w:sz w:val="24"/>
        </w:rPr>
        <w:br/>
      </w: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3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管理层审查决策的周期比预期的时间长；</w:t>
      </w:r>
      <w:r w:rsidR="000248D4" w:rsidRPr="002F4559">
        <w:rPr>
          <w:rFonts w:eastAsiaTheme="minorEastAsia"/>
          <w:sz w:val="24"/>
        </w:rPr>
        <w:t xml:space="preserve"> </w:t>
      </w:r>
    </w:p>
    <w:p w:rsidR="0060690D" w:rsidRPr="002F4559" w:rsidRDefault="00681DF2" w:rsidP="00681DF2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4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管理层作出了打击项目组织积极性的决定；</w:t>
      </w:r>
    </w:p>
    <w:p w:rsidR="0060690D" w:rsidRPr="00681DF2" w:rsidRDefault="00681DF2" w:rsidP="00681DF2">
      <w:pPr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（</w:t>
      </w:r>
      <w:r>
        <w:rPr>
          <w:rFonts w:eastAsiaTheme="minorEastAsia" w:hint="eastAsia"/>
          <w:sz w:val="24"/>
        </w:rPr>
        <w:t>5</w:t>
      </w:r>
      <w:r>
        <w:rPr>
          <w:rFonts w:eastAsiaTheme="minorEastAsia" w:hint="eastAsia"/>
          <w:sz w:val="24"/>
        </w:rPr>
        <w:t>）</w:t>
      </w:r>
      <w:r w:rsidR="000248D4" w:rsidRPr="002F4559">
        <w:rPr>
          <w:rFonts w:eastAsiaTheme="minorEastAsia"/>
          <w:sz w:val="24"/>
        </w:rPr>
        <w:t>缺乏必要的规范，导致工作失误与重复工作；</w:t>
      </w:r>
    </w:p>
    <w:sectPr w:rsidR="0060690D" w:rsidRPr="00681D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0E87" w:rsidRDefault="00ED0E87" w:rsidP="00CD53D3">
      <w:r>
        <w:separator/>
      </w:r>
    </w:p>
  </w:endnote>
  <w:endnote w:type="continuationSeparator" w:id="0">
    <w:p w:rsidR="00ED0E87" w:rsidRDefault="00ED0E87" w:rsidP="00CD53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0E87" w:rsidRDefault="00ED0E87" w:rsidP="00CD53D3">
      <w:r>
        <w:separator/>
      </w:r>
    </w:p>
  </w:footnote>
  <w:footnote w:type="continuationSeparator" w:id="0">
    <w:p w:rsidR="00ED0E87" w:rsidRDefault="00ED0E87" w:rsidP="00CD53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7604FD2"/>
    <w:multiLevelType w:val="singleLevel"/>
    <w:tmpl w:val="E7604FD2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2CAA4DD6"/>
    <w:multiLevelType w:val="singleLevel"/>
    <w:tmpl w:val="2CAA4DD6"/>
    <w:lvl w:ilvl="0">
      <w:start w:val="1"/>
      <w:numFmt w:val="decimal"/>
      <w:suff w:val="space"/>
      <w:lvlText w:val="%1)"/>
      <w:lvlJc w:val="left"/>
    </w:lvl>
  </w:abstractNum>
  <w:abstractNum w:abstractNumId="2" w15:restartNumberingAfterBreak="0">
    <w:nsid w:val="4CA400D7"/>
    <w:multiLevelType w:val="singleLevel"/>
    <w:tmpl w:val="4CA400D7"/>
    <w:lvl w:ilvl="0">
      <w:start w:val="1"/>
      <w:numFmt w:val="decimal"/>
      <w:suff w:val="space"/>
      <w:lvlText w:val="%1)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0207A14"/>
    <w:rsid w:val="000248D4"/>
    <w:rsid w:val="000341A2"/>
    <w:rsid w:val="00042ED0"/>
    <w:rsid w:val="00086205"/>
    <w:rsid w:val="0009705A"/>
    <w:rsid w:val="000C04D4"/>
    <w:rsid w:val="00130E69"/>
    <w:rsid w:val="0014655D"/>
    <w:rsid w:val="00151177"/>
    <w:rsid w:val="00160E91"/>
    <w:rsid w:val="00194BB7"/>
    <w:rsid w:val="001A4475"/>
    <w:rsid w:val="001A4C9F"/>
    <w:rsid w:val="001B7CA1"/>
    <w:rsid w:val="001D4E5D"/>
    <w:rsid w:val="001D71F8"/>
    <w:rsid w:val="001F2307"/>
    <w:rsid w:val="00201C97"/>
    <w:rsid w:val="002105DF"/>
    <w:rsid w:val="00246444"/>
    <w:rsid w:val="00252CDC"/>
    <w:rsid w:val="002E6A84"/>
    <w:rsid w:val="002F4559"/>
    <w:rsid w:val="003145F6"/>
    <w:rsid w:val="00316D3F"/>
    <w:rsid w:val="00361A4B"/>
    <w:rsid w:val="00361F9E"/>
    <w:rsid w:val="0039112F"/>
    <w:rsid w:val="003A34EE"/>
    <w:rsid w:val="003F1660"/>
    <w:rsid w:val="00402DC8"/>
    <w:rsid w:val="00423045"/>
    <w:rsid w:val="004466E1"/>
    <w:rsid w:val="00453597"/>
    <w:rsid w:val="00456AD0"/>
    <w:rsid w:val="00497108"/>
    <w:rsid w:val="004C670C"/>
    <w:rsid w:val="00557BBB"/>
    <w:rsid w:val="00567193"/>
    <w:rsid w:val="005A358A"/>
    <w:rsid w:val="005E1298"/>
    <w:rsid w:val="005E2375"/>
    <w:rsid w:val="0060690D"/>
    <w:rsid w:val="00624249"/>
    <w:rsid w:val="00644CCA"/>
    <w:rsid w:val="00646DDB"/>
    <w:rsid w:val="00673288"/>
    <w:rsid w:val="00681DF2"/>
    <w:rsid w:val="00684D59"/>
    <w:rsid w:val="007034FC"/>
    <w:rsid w:val="00726E17"/>
    <w:rsid w:val="00787E4B"/>
    <w:rsid w:val="007B0B26"/>
    <w:rsid w:val="007C5AD7"/>
    <w:rsid w:val="00807FD2"/>
    <w:rsid w:val="00881465"/>
    <w:rsid w:val="008A55EE"/>
    <w:rsid w:val="00915989"/>
    <w:rsid w:val="0093184E"/>
    <w:rsid w:val="00982125"/>
    <w:rsid w:val="009A393B"/>
    <w:rsid w:val="009B4071"/>
    <w:rsid w:val="00A0051B"/>
    <w:rsid w:val="00A05477"/>
    <w:rsid w:val="00AA36D0"/>
    <w:rsid w:val="00AB79CE"/>
    <w:rsid w:val="00AD2F83"/>
    <w:rsid w:val="00AE45D2"/>
    <w:rsid w:val="00B05CD2"/>
    <w:rsid w:val="00BC1978"/>
    <w:rsid w:val="00BD517C"/>
    <w:rsid w:val="00C15C97"/>
    <w:rsid w:val="00C836FB"/>
    <w:rsid w:val="00C84412"/>
    <w:rsid w:val="00CA7A1A"/>
    <w:rsid w:val="00CB57C9"/>
    <w:rsid w:val="00CD2E14"/>
    <w:rsid w:val="00CD53D3"/>
    <w:rsid w:val="00D32427"/>
    <w:rsid w:val="00D6563B"/>
    <w:rsid w:val="00D73DBA"/>
    <w:rsid w:val="00D91B89"/>
    <w:rsid w:val="00DC4703"/>
    <w:rsid w:val="00E12031"/>
    <w:rsid w:val="00E42341"/>
    <w:rsid w:val="00E501BC"/>
    <w:rsid w:val="00E56227"/>
    <w:rsid w:val="00ED0E87"/>
    <w:rsid w:val="00ED5B0C"/>
    <w:rsid w:val="00F034E0"/>
    <w:rsid w:val="00F35C06"/>
    <w:rsid w:val="00F60644"/>
    <w:rsid w:val="00FA083D"/>
    <w:rsid w:val="00FD7C56"/>
    <w:rsid w:val="00FE54B7"/>
    <w:rsid w:val="050F3059"/>
    <w:rsid w:val="0967340D"/>
    <w:rsid w:val="09E613FD"/>
    <w:rsid w:val="0F6A06CD"/>
    <w:rsid w:val="12245713"/>
    <w:rsid w:val="14AF66E2"/>
    <w:rsid w:val="17EB7752"/>
    <w:rsid w:val="1FC97CD8"/>
    <w:rsid w:val="3C620E35"/>
    <w:rsid w:val="54E70E2F"/>
    <w:rsid w:val="55FD50D4"/>
    <w:rsid w:val="56C716A7"/>
    <w:rsid w:val="5FD26EBD"/>
    <w:rsid w:val="63E70552"/>
    <w:rsid w:val="66C93112"/>
    <w:rsid w:val="6A4630B1"/>
    <w:rsid w:val="6D535020"/>
    <w:rsid w:val="70207A14"/>
    <w:rsid w:val="704E0ABA"/>
    <w:rsid w:val="7E8E3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D4642252-4AC0-4E33-A841-82C67D129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等线" w:eastAsia="等线" w:hAnsi="等线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semiHidden="1" w:uiPriority="39" w:qFormat="1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">
    <w:name w:val="toc 1"/>
    <w:basedOn w:val="a"/>
    <w:next w:val="a"/>
    <w:uiPriority w:val="39"/>
    <w:qFormat/>
    <w:pPr>
      <w:tabs>
        <w:tab w:val="right" w:leader="dot" w:pos="8296"/>
      </w:tabs>
      <w:spacing w:before="120" w:after="120"/>
      <w:jc w:val="left"/>
    </w:pPr>
    <w:rPr>
      <w:b/>
      <w:bCs/>
      <w:caps/>
    </w:rPr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CD53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D53D3"/>
    <w:rPr>
      <w:rFonts w:ascii="Times New Roman" w:eastAsia="宋体" w:hAnsi="Times New Roman" w:cs="Times New Roman"/>
      <w:kern w:val="2"/>
      <w:sz w:val="18"/>
      <w:szCs w:val="18"/>
    </w:rPr>
  </w:style>
  <w:style w:type="paragraph" w:styleId="a6">
    <w:name w:val="footer"/>
    <w:basedOn w:val="a"/>
    <w:link w:val="a7"/>
    <w:rsid w:val="00CD53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D53D3"/>
    <w:rPr>
      <w:rFonts w:ascii="Times New Roman" w:eastAsia="宋体" w:hAnsi="Times New Roman" w:cs="Times New Roman"/>
      <w:kern w:val="2"/>
      <w:sz w:val="18"/>
      <w:szCs w:val="18"/>
    </w:rPr>
  </w:style>
  <w:style w:type="paragraph" w:styleId="2">
    <w:name w:val="toc 2"/>
    <w:basedOn w:val="a"/>
    <w:next w:val="a"/>
    <w:autoRedefine/>
    <w:uiPriority w:val="39"/>
    <w:rsid w:val="00AE45D2"/>
    <w:pPr>
      <w:ind w:leftChars="200" w:left="420"/>
    </w:pPr>
  </w:style>
  <w:style w:type="paragraph" w:styleId="3">
    <w:name w:val="toc 3"/>
    <w:basedOn w:val="a"/>
    <w:next w:val="a"/>
    <w:autoRedefine/>
    <w:uiPriority w:val="39"/>
    <w:rsid w:val="00AE45D2"/>
    <w:pPr>
      <w:ind w:leftChars="400" w:left="840"/>
    </w:pPr>
  </w:style>
  <w:style w:type="character" w:styleId="a8">
    <w:name w:val="Hyperlink"/>
    <w:basedOn w:val="a0"/>
    <w:uiPriority w:val="99"/>
    <w:unhideWhenUsed/>
    <w:rsid w:val="00AE45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ileen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72</TotalTime>
  <Pages>1</Pages>
  <Words>856</Words>
  <Characters>4880</Characters>
  <Application>Microsoft Office Word</Application>
  <DocSecurity>0</DocSecurity>
  <Lines>40</Lines>
  <Paragraphs>11</Paragraphs>
  <ScaleCrop>false</ScaleCrop>
  <Company/>
  <LinksUpToDate>false</LinksUpToDate>
  <CharactersWithSpaces>5725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Autism.</dc:creator>
  <cp:lastModifiedBy>Zhao Hanxu</cp:lastModifiedBy>
  <cp:revision>93</cp:revision>
  <cp:lastPrinted>2018-07-08T12:59:00Z</cp:lastPrinted>
  <dcterms:created xsi:type="dcterms:W3CDTF">2018-07-06T08:51:00Z</dcterms:created>
  <dcterms:modified xsi:type="dcterms:W3CDTF">2018-07-08T13:00:00Z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